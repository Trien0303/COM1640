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0F41" w14:textId="77777777" w:rsidR="002B72C6" w:rsidRPr="002B72C6" w:rsidRDefault="002B72C6" w:rsidP="002B72C6"/>
    <w:p w14:paraId="5D4FDDCB" w14:textId="77777777" w:rsidR="002B72C6" w:rsidRPr="00166B4E" w:rsidRDefault="002B72C6" w:rsidP="002B72C6">
      <w:pPr>
        <w:rPr>
          <w:rStyle w:val="Strong"/>
        </w:rPr>
      </w:pPr>
    </w:p>
    <w:p w14:paraId="5BFCA2E4" w14:textId="77777777" w:rsidR="002B72C6" w:rsidRPr="00166B4E" w:rsidRDefault="002B72C6" w:rsidP="002B72C6">
      <w:pPr>
        <w:rPr>
          <w:rStyle w:val="Strong"/>
        </w:rPr>
      </w:pPr>
    </w:p>
    <w:p w14:paraId="0601DF1F" w14:textId="77777777" w:rsidR="002B72C6" w:rsidRPr="003F24F6" w:rsidRDefault="00C66478" w:rsidP="002B72C6">
      <w:pPr>
        <w:jc w:val="center"/>
        <w:rPr>
          <w:rStyle w:val="Strong"/>
        </w:rPr>
      </w:pPr>
      <w:r w:rsidRPr="003F24F6">
        <w:rPr>
          <w:rStyle w:val="Strong"/>
        </w:rPr>
        <w:t>Type your name here</w:t>
      </w:r>
    </w:p>
    <w:p w14:paraId="10D95705" w14:textId="77777777" w:rsidR="002B72C6" w:rsidRPr="003F24F6" w:rsidRDefault="002B72C6" w:rsidP="002B72C6">
      <w:pPr>
        <w:jc w:val="center"/>
        <w:rPr>
          <w:rStyle w:val="Strong"/>
        </w:rPr>
      </w:pPr>
    </w:p>
    <w:p w14:paraId="7CEC1B7A" w14:textId="77777777" w:rsidR="002B72C6" w:rsidRPr="003F24F6" w:rsidRDefault="002B72C6" w:rsidP="002B72C6">
      <w:pPr>
        <w:jc w:val="center"/>
        <w:rPr>
          <w:rStyle w:val="Strong"/>
        </w:rPr>
      </w:pPr>
    </w:p>
    <w:p w14:paraId="08E70E29" w14:textId="77777777" w:rsidR="002B72C6" w:rsidRPr="002B72C6" w:rsidRDefault="002B72C6" w:rsidP="002B72C6">
      <w:pPr>
        <w:jc w:val="center"/>
      </w:pPr>
      <w:r w:rsidRPr="002B72C6">
        <w:t xml:space="preserve">Supervisor: </w:t>
      </w:r>
      <w:r w:rsidR="00C66478" w:rsidRPr="00166B4E">
        <w:rPr>
          <w:rStyle w:val="Strong"/>
        </w:rPr>
        <w:t>Insert</w:t>
      </w:r>
      <w:r w:rsidR="00C66478">
        <w:t xml:space="preserve"> </w:t>
      </w:r>
      <w:r w:rsidR="00C66478" w:rsidRPr="00166B4E">
        <w:rPr>
          <w:rStyle w:val="Strong"/>
        </w:rPr>
        <w:t>Supervisor name</w:t>
      </w:r>
    </w:p>
    <w:p w14:paraId="2316F1AB" w14:textId="77777777" w:rsidR="002B72C6" w:rsidRPr="002B72C6" w:rsidRDefault="002B72C6" w:rsidP="002B72C6">
      <w:pPr>
        <w:jc w:val="center"/>
      </w:pPr>
    </w:p>
    <w:p w14:paraId="4241FE7E" w14:textId="77777777" w:rsidR="002B72C6" w:rsidRPr="002B72C6" w:rsidRDefault="002B72C6" w:rsidP="002B72C6">
      <w:pPr>
        <w:jc w:val="center"/>
      </w:pPr>
    </w:p>
    <w:p w14:paraId="78CD0BA6" w14:textId="77777777" w:rsidR="002B72C6" w:rsidRPr="002B72C6" w:rsidRDefault="002B72C6" w:rsidP="002B72C6">
      <w:pPr>
        <w:jc w:val="center"/>
      </w:pPr>
    </w:p>
    <w:p w14:paraId="6D44E460" w14:textId="043EB048" w:rsidR="002B72C6" w:rsidRPr="002B72C6" w:rsidRDefault="00EE6CC8" w:rsidP="002B72C6">
      <w:pPr>
        <w:jc w:val="center"/>
      </w:pPr>
      <w:r>
        <w:t xml:space="preserve">Due </w:t>
      </w:r>
      <w:r w:rsidR="00334A14">
        <w:t>2</w:t>
      </w:r>
      <w:r w:rsidR="008A55CF">
        <w:t>4</w:t>
      </w:r>
      <w:r w:rsidR="00FB2A0E" w:rsidRPr="00FB2A0E">
        <w:rPr>
          <w:vertAlign w:val="superscript"/>
        </w:rPr>
        <w:t>th</w:t>
      </w:r>
      <w:r w:rsidR="00FB2A0E">
        <w:t xml:space="preserve"> </w:t>
      </w:r>
      <w:r w:rsidR="00B35412">
        <w:t>April 20</w:t>
      </w:r>
      <w:r w:rsidR="00E71627">
        <w:t>2</w:t>
      </w:r>
      <w:r w:rsidR="008A55CF">
        <w:t>3</w:t>
      </w:r>
    </w:p>
    <w:p w14:paraId="06FA277F" w14:textId="77777777" w:rsidR="002B72C6" w:rsidRPr="002B72C6" w:rsidRDefault="002B72C6" w:rsidP="002B72C6">
      <w:pPr>
        <w:jc w:val="center"/>
      </w:pPr>
    </w:p>
    <w:p w14:paraId="45C9E6EA" w14:textId="77777777" w:rsidR="002B72C6" w:rsidRPr="002B72C6" w:rsidRDefault="002B72C6" w:rsidP="002B72C6">
      <w:pPr>
        <w:jc w:val="center"/>
      </w:pPr>
    </w:p>
    <w:p w14:paraId="6DAC6630" w14:textId="77777777" w:rsidR="002B72C6" w:rsidRPr="003F24F6" w:rsidRDefault="002B72C6" w:rsidP="002B72C6">
      <w:pPr>
        <w:jc w:val="center"/>
        <w:rPr>
          <w:rStyle w:val="Strong"/>
        </w:rPr>
      </w:pPr>
      <w:r w:rsidRPr="003F24F6">
        <w:rPr>
          <w:rStyle w:val="Strong"/>
        </w:rPr>
        <w:t>Insert your title here</w:t>
      </w:r>
    </w:p>
    <w:p w14:paraId="09D92EB6" w14:textId="77777777" w:rsidR="002B72C6" w:rsidRPr="003F24F6" w:rsidRDefault="002B72C6" w:rsidP="002B72C6">
      <w:pPr>
        <w:jc w:val="center"/>
        <w:rPr>
          <w:rStyle w:val="Strong"/>
        </w:rPr>
      </w:pPr>
    </w:p>
    <w:p w14:paraId="6BE1A58D" w14:textId="77777777" w:rsidR="002B72C6" w:rsidRPr="002B72C6" w:rsidRDefault="007344FF" w:rsidP="002B72C6">
      <w:pPr>
        <w:jc w:val="center"/>
      </w:pPr>
      <w:r>
        <w:t xml:space="preserve">URL: </w:t>
      </w:r>
      <w:r w:rsidRPr="00166B4E">
        <w:rPr>
          <w:rStyle w:val="Strong"/>
        </w:rPr>
        <w:t>Insert y</w:t>
      </w:r>
      <w:r w:rsidR="002B72C6" w:rsidRPr="00166B4E">
        <w:rPr>
          <w:rStyle w:val="Strong"/>
        </w:rPr>
        <w:t xml:space="preserve">our web address </w:t>
      </w:r>
      <w:r w:rsidRPr="00166B4E">
        <w:rPr>
          <w:rStyle w:val="Strong"/>
        </w:rPr>
        <w:t>here</w:t>
      </w:r>
      <w:r w:rsidR="00C66478" w:rsidRPr="00166B4E">
        <w:rPr>
          <w:rStyle w:val="Strong"/>
        </w:rPr>
        <w:t xml:space="preserve"> (if applicable)</w:t>
      </w:r>
    </w:p>
    <w:p w14:paraId="4A98FD38" w14:textId="77777777" w:rsidR="002B72C6" w:rsidRPr="002B72C6" w:rsidRDefault="002B72C6" w:rsidP="002B72C6">
      <w:pPr>
        <w:jc w:val="center"/>
      </w:pPr>
    </w:p>
    <w:p w14:paraId="6A3735DE" w14:textId="77777777" w:rsidR="002B72C6" w:rsidRPr="002B72C6" w:rsidRDefault="002B72C6" w:rsidP="002B72C6">
      <w:pPr>
        <w:jc w:val="center"/>
      </w:pPr>
    </w:p>
    <w:p w14:paraId="631A6E65" w14:textId="77777777" w:rsidR="002B72C6" w:rsidRPr="002B72C6" w:rsidRDefault="002B72C6" w:rsidP="002B72C6">
      <w:pPr>
        <w:jc w:val="center"/>
      </w:pPr>
    </w:p>
    <w:p w14:paraId="080A165A" w14:textId="77777777" w:rsidR="002B72C6" w:rsidRPr="002B72C6" w:rsidRDefault="002B72C6" w:rsidP="002B72C6">
      <w:pPr>
        <w:jc w:val="center"/>
      </w:pPr>
      <w:r w:rsidRPr="002B72C6">
        <w:t xml:space="preserve">Word count: </w:t>
      </w:r>
      <w:r w:rsidR="00C66478" w:rsidRPr="00166B4E">
        <w:rPr>
          <w:rStyle w:val="Strong"/>
        </w:rPr>
        <w:t>Insert number</w:t>
      </w:r>
    </w:p>
    <w:p w14:paraId="06081F44" w14:textId="77777777" w:rsidR="002B72C6" w:rsidRPr="002B72C6" w:rsidRDefault="002B72C6" w:rsidP="002B72C6">
      <w:pPr>
        <w:jc w:val="center"/>
      </w:pPr>
    </w:p>
    <w:p w14:paraId="6714FA16" w14:textId="77777777" w:rsidR="002B72C6" w:rsidRPr="002B72C6" w:rsidRDefault="002B72C6" w:rsidP="002B72C6">
      <w:pPr>
        <w:jc w:val="center"/>
      </w:pPr>
    </w:p>
    <w:p w14:paraId="2ACB0180" w14:textId="77777777" w:rsidR="002B72C6" w:rsidRPr="002B72C6" w:rsidRDefault="002B72C6" w:rsidP="002B72C6">
      <w:pPr>
        <w:jc w:val="center"/>
      </w:pPr>
    </w:p>
    <w:p w14:paraId="4905475E" w14:textId="77777777" w:rsidR="002B72C6" w:rsidRPr="002B72C6" w:rsidRDefault="002B72C6" w:rsidP="002B72C6">
      <w:pPr>
        <w:jc w:val="center"/>
      </w:pPr>
    </w:p>
    <w:p w14:paraId="6A8FC001" w14:textId="77777777" w:rsidR="002B72C6" w:rsidRPr="002B72C6" w:rsidRDefault="002B72C6" w:rsidP="002B72C6">
      <w:pPr>
        <w:jc w:val="center"/>
      </w:pPr>
    </w:p>
    <w:p w14:paraId="27C5E4EB" w14:textId="77777777" w:rsidR="00C66478" w:rsidRDefault="002B72C6" w:rsidP="002B72C6">
      <w:pPr>
        <w:jc w:val="center"/>
      </w:pPr>
      <w:r w:rsidRPr="002B72C6">
        <w:t xml:space="preserve">A dissertation submitted in partial fulfilment of the University of Greenwich’s </w:t>
      </w:r>
    </w:p>
    <w:p w14:paraId="6DEBDD31" w14:textId="77777777" w:rsidR="002B72C6" w:rsidRPr="003F24F6" w:rsidRDefault="00C66478" w:rsidP="002B72C6">
      <w:pPr>
        <w:jc w:val="center"/>
        <w:rPr>
          <w:rStyle w:val="Strong"/>
        </w:rPr>
      </w:pPr>
      <w:r w:rsidRPr="003F24F6">
        <w:rPr>
          <w:rStyle w:val="Strong"/>
        </w:rPr>
        <w:t>[Type programme title here]</w:t>
      </w:r>
    </w:p>
    <w:p w14:paraId="0C918821" w14:textId="77777777" w:rsidR="002B72C6" w:rsidRPr="002B72C6" w:rsidRDefault="002B72C6" w:rsidP="002B72C6"/>
    <w:p w14:paraId="4620200C" w14:textId="77777777" w:rsidR="00D940B9" w:rsidRDefault="00E74DF7" w:rsidP="00B471B8">
      <w:pPr>
        <w:pStyle w:val="Headingsprecontents"/>
      </w:pPr>
      <w:r>
        <w:br w:type="page"/>
      </w:r>
      <w:bookmarkStart w:id="0" w:name="_Toc122923486"/>
      <w:bookmarkStart w:id="1" w:name="_Toc122923593"/>
      <w:bookmarkStart w:id="2" w:name="_Toc174261922"/>
      <w:bookmarkStart w:id="3" w:name="_Toc400960510"/>
      <w:bookmarkStart w:id="4" w:name="_Toc55302551"/>
      <w:r w:rsidR="00D940B9">
        <w:lastRenderedPageBreak/>
        <w:t>Abstract</w:t>
      </w:r>
      <w:bookmarkEnd w:id="0"/>
      <w:bookmarkEnd w:id="1"/>
      <w:bookmarkEnd w:id="2"/>
      <w:bookmarkEnd w:id="3"/>
      <w:bookmarkEnd w:id="4"/>
    </w:p>
    <w:p w14:paraId="597A3FD4" w14:textId="77777777" w:rsidR="00AF373D" w:rsidRDefault="00AF373D" w:rsidP="00AF373D"/>
    <w:p w14:paraId="41EF8F31" w14:textId="77777777" w:rsidR="00AF373D" w:rsidRPr="00AF373D" w:rsidRDefault="00AF373D" w:rsidP="00AF373D">
      <w:r w:rsidRPr="00AF373D">
        <w:t>The Abstract, occupying less than half a page, is a short description of the</w:t>
      </w:r>
      <w:r w:rsidR="00C40686">
        <w:t xml:space="preserve"> </w:t>
      </w:r>
      <w:r w:rsidRPr="00AF373D">
        <w:t>intention of the project</w:t>
      </w:r>
    </w:p>
    <w:p w14:paraId="1E552936" w14:textId="77777777" w:rsidR="00AF373D" w:rsidRDefault="00D940B9" w:rsidP="00166B4E">
      <w:pPr>
        <w:pStyle w:val="Headingsprecontents"/>
      </w:pPr>
      <w:r>
        <w:br w:type="page"/>
      </w:r>
      <w:bookmarkStart w:id="5" w:name="_Toc122923487"/>
      <w:bookmarkStart w:id="6" w:name="_Toc122923594"/>
      <w:bookmarkStart w:id="7" w:name="_Toc174261923"/>
      <w:bookmarkStart w:id="8" w:name="_Toc400960511"/>
      <w:bookmarkStart w:id="9" w:name="_Toc55302552"/>
      <w:r w:rsidR="00AF373D">
        <w:lastRenderedPageBreak/>
        <w:t>Preface</w:t>
      </w:r>
      <w:bookmarkEnd w:id="5"/>
      <w:bookmarkEnd w:id="6"/>
      <w:bookmarkEnd w:id="7"/>
      <w:bookmarkEnd w:id="8"/>
      <w:bookmarkEnd w:id="9"/>
    </w:p>
    <w:p w14:paraId="441AD15C" w14:textId="0C594900" w:rsidR="00AF373D" w:rsidRPr="00AF373D" w:rsidRDefault="00AF373D" w:rsidP="00AF373D"/>
    <w:p w14:paraId="53DEA0F8" w14:textId="0DEE29C0" w:rsidR="00AF373D" w:rsidRPr="00AF373D" w:rsidRDefault="00AF373D" w:rsidP="00AF373D">
      <w:r w:rsidRPr="00AF373D">
        <w:t>The Preface includes any relevant observations that do not belong in the project</w:t>
      </w:r>
      <w:r w:rsidR="009F0379">
        <w:t xml:space="preserve"> </w:t>
      </w:r>
      <w:r w:rsidRPr="00AF373D">
        <w:t>itself. It is here that the justification for the project meeting the undergraduate</w:t>
      </w:r>
      <w:r w:rsidR="009F0379">
        <w:t xml:space="preserve"> </w:t>
      </w:r>
      <w:r w:rsidRPr="00AF373D">
        <w:t>programme requirements</w:t>
      </w:r>
      <w:r w:rsidR="00E71627">
        <w:t>, British Computing Society accreditation</w:t>
      </w:r>
      <w:r w:rsidRPr="00AF373D">
        <w:t xml:space="preserve"> and the National Qualifications Framework.</w:t>
      </w:r>
    </w:p>
    <w:p w14:paraId="1ED22F2D" w14:textId="77777777" w:rsidR="00AF373D" w:rsidRDefault="00AF373D" w:rsidP="00AF373D"/>
    <w:p w14:paraId="0068861A" w14:textId="77777777" w:rsidR="00D940B9" w:rsidRDefault="00AF373D" w:rsidP="00166B4E">
      <w:pPr>
        <w:pStyle w:val="Headingsprecontents"/>
      </w:pPr>
      <w:r>
        <w:br w:type="page"/>
      </w:r>
      <w:bookmarkStart w:id="10" w:name="_Toc122923488"/>
      <w:bookmarkStart w:id="11" w:name="_Toc122923595"/>
      <w:bookmarkStart w:id="12" w:name="_Toc174261924"/>
      <w:bookmarkStart w:id="13" w:name="_Toc400960512"/>
      <w:bookmarkStart w:id="14" w:name="_Toc55302553"/>
      <w:r w:rsidR="00D940B9">
        <w:lastRenderedPageBreak/>
        <w:t>Acknowledgements</w:t>
      </w:r>
      <w:bookmarkEnd w:id="10"/>
      <w:bookmarkEnd w:id="11"/>
      <w:bookmarkEnd w:id="12"/>
      <w:bookmarkEnd w:id="13"/>
      <w:bookmarkEnd w:id="14"/>
    </w:p>
    <w:p w14:paraId="44ED4220" w14:textId="77777777" w:rsidR="00AF373D" w:rsidRDefault="00AF373D" w:rsidP="00AF373D"/>
    <w:p w14:paraId="5D0EA5AF" w14:textId="77777777" w:rsidR="00AF373D" w:rsidRDefault="00AF373D" w:rsidP="00AF373D">
      <w:r w:rsidRPr="00AF373D">
        <w:t>It is customary to acknowledge any substantial help, with either the project work</w:t>
      </w:r>
      <w:r w:rsidR="00CE64C9">
        <w:t xml:space="preserve"> </w:t>
      </w:r>
      <w:r w:rsidRPr="00AF373D">
        <w:t>or the report, from people and other informal sources</w:t>
      </w:r>
    </w:p>
    <w:p w14:paraId="15F70D8F" w14:textId="77777777" w:rsidR="008C4683" w:rsidRDefault="008C4683" w:rsidP="00AF373D"/>
    <w:p w14:paraId="41CFD867" w14:textId="77777777" w:rsidR="008C4683" w:rsidRDefault="008C4683" w:rsidP="00AF373D"/>
    <w:p w14:paraId="5DADBCC3" w14:textId="77777777" w:rsidR="008C4683" w:rsidRPr="00AF373D" w:rsidRDefault="008C4683" w:rsidP="00AF373D"/>
    <w:p w14:paraId="6D2F5A68" w14:textId="77777777" w:rsidR="00193CB1" w:rsidRDefault="00D940B9" w:rsidP="00D53649">
      <w:pPr>
        <w:pStyle w:val="Headingsprecontents"/>
      </w:pPr>
      <w:r>
        <w:br w:type="page"/>
      </w:r>
      <w:bookmarkStart w:id="15" w:name="_Toc122923489"/>
      <w:bookmarkStart w:id="16" w:name="_Toc122923490"/>
      <w:bookmarkStart w:id="17" w:name="_Toc122923596"/>
      <w:bookmarkStart w:id="18" w:name="_Toc174261925"/>
      <w:bookmarkStart w:id="19" w:name="_Toc400960513"/>
      <w:bookmarkStart w:id="20" w:name="_Toc55302554"/>
      <w:r>
        <w:lastRenderedPageBreak/>
        <w:t>Contents</w:t>
      </w:r>
      <w:bookmarkEnd w:id="15"/>
      <w:bookmarkEnd w:id="16"/>
      <w:bookmarkEnd w:id="17"/>
      <w:bookmarkEnd w:id="18"/>
      <w:bookmarkEnd w:id="19"/>
      <w:bookmarkEnd w:id="20"/>
    </w:p>
    <w:p w14:paraId="4CAC3241" w14:textId="77777777" w:rsidR="00C963F0" w:rsidRPr="00C963F0" w:rsidRDefault="00C963F0" w:rsidP="00C963F0"/>
    <w:p w14:paraId="0BF13DDD" w14:textId="28515B3B" w:rsidR="009D546F" w:rsidRDefault="00603F03">
      <w:pPr>
        <w:pStyle w:val="TOC1"/>
        <w:tabs>
          <w:tab w:val="right" w:leader="dot" w:pos="9075"/>
        </w:tabs>
        <w:rPr>
          <w:rFonts w:asciiTheme="minorHAnsi" w:eastAsiaTheme="minorEastAsia" w:hAnsiTheme="minorHAnsi" w:cstheme="minorBidi"/>
          <w:noProof/>
        </w:rPr>
      </w:pPr>
      <w:r>
        <w:fldChar w:fldCharType="begin"/>
      </w:r>
      <w:r>
        <w:instrText xml:space="preserve"> TOC \o "1-2" \u </w:instrText>
      </w:r>
      <w:r>
        <w:fldChar w:fldCharType="separate"/>
      </w:r>
      <w:r w:rsidR="009D546F">
        <w:rPr>
          <w:noProof/>
        </w:rPr>
        <w:t>Abstract</w:t>
      </w:r>
      <w:r w:rsidR="009D546F">
        <w:rPr>
          <w:noProof/>
        </w:rPr>
        <w:tab/>
      </w:r>
      <w:r w:rsidR="009D546F">
        <w:rPr>
          <w:noProof/>
        </w:rPr>
        <w:fldChar w:fldCharType="begin"/>
      </w:r>
      <w:r w:rsidR="009D546F">
        <w:rPr>
          <w:noProof/>
        </w:rPr>
        <w:instrText xml:space="preserve"> PAGEREF _Toc55302551 \h </w:instrText>
      </w:r>
      <w:r w:rsidR="009D546F">
        <w:rPr>
          <w:noProof/>
        </w:rPr>
      </w:r>
      <w:r w:rsidR="009D546F">
        <w:rPr>
          <w:noProof/>
        </w:rPr>
        <w:fldChar w:fldCharType="separate"/>
      </w:r>
      <w:r w:rsidR="009D546F">
        <w:rPr>
          <w:noProof/>
        </w:rPr>
        <w:t>ii</w:t>
      </w:r>
      <w:r w:rsidR="009D546F">
        <w:rPr>
          <w:noProof/>
        </w:rPr>
        <w:fldChar w:fldCharType="end"/>
      </w:r>
    </w:p>
    <w:p w14:paraId="40DEFF42" w14:textId="0F23BD85" w:rsidR="009D546F" w:rsidRDefault="009D546F">
      <w:pPr>
        <w:pStyle w:val="TOC1"/>
        <w:tabs>
          <w:tab w:val="right" w:leader="dot" w:pos="9075"/>
        </w:tabs>
        <w:rPr>
          <w:rFonts w:asciiTheme="minorHAnsi" w:eastAsiaTheme="minorEastAsia" w:hAnsiTheme="minorHAnsi" w:cstheme="minorBidi"/>
          <w:noProof/>
        </w:rPr>
      </w:pPr>
      <w:r>
        <w:rPr>
          <w:noProof/>
        </w:rPr>
        <w:t>Preface</w:t>
      </w:r>
      <w:r>
        <w:rPr>
          <w:noProof/>
        </w:rPr>
        <w:tab/>
      </w:r>
      <w:r>
        <w:rPr>
          <w:noProof/>
        </w:rPr>
        <w:fldChar w:fldCharType="begin"/>
      </w:r>
      <w:r>
        <w:rPr>
          <w:noProof/>
        </w:rPr>
        <w:instrText xml:space="preserve"> PAGEREF _Toc55302552 \h </w:instrText>
      </w:r>
      <w:r>
        <w:rPr>
          <w:noProof/>
        </w:rPr>
      </w:r>
      <w:r>
        <w:rPr>
          <w:noProof/>
        </w:rPr>
        <w:fldChar w:fldCharType="separate"/>
      </w:r>
      <w:r>
        <w:rPr>
          <w:noProof/>
        </w:rPr>
        <w:t>iii</w:t>
      </w:r>
      <w:r>
        <w:rPr>
          <w:noProof/>
        </w:rPr>
        <w:fldChar w:fldCharType="end"/>
      </w:r>
    </w:p>
    <w:p w14:paraId="45F354C1" w14:textId="0B2F52A7" w:rsidR="009D546F" w:rsidRDefault="009D546F">
      <w:pPr>
        <w:pStyle w:val="TOC1"/>
        <w:tabs>
          <w:tab w:val="right" w:leader="dot" w:pos="9075"/>
        </w:tabs>
        <w:rPr>
          <w:rFonts w:asciiTheme="minorHAnsi" w:eastAsiaTheme="minorEastAsia" w:hAnsiTheme="minorHAnsi" w:cstheme="minorBidi"/>
          <w:noProof/>
        </w:rPr>
      </w:pPr>
      <w:r>
        <w:rPr>
          <w:noProof/>
        </w:rPr>
        <w:t>Acknowledgements</w:t>
      </w:r>
      <w:r>
        <w:rPr>
          <w:noProof/>
        </w:rPr>
        <w:tab/>
      </w:r>
      <w:r>
        <w:rPr>
          <w:noProof/>
        </w:rPr>
        <w:fldChar w:fldCharType="begin"/>
      </w:r>
      <w:r>
        <w:rPr>
          <w:noProof/>
        </w:rPr>
        <w:instrText xml:space="preserve"> PAGEREF _Toc55302553 \h </w:instrText>
      </w:r>
      <w:r>
        <w:rPr>
          <w:noProof/>
        </w:rPr>
      </w:r>
      <w:r>
        <w:rPr>
          <w:noProof/>
        </w:rPr>
        <w:fldChar w:fldCharType="separate"/>
      </w:r>
      <w:r>
        <w:rPr>
          <w:noProof/>
        </w:rPr>
        <w:t>iv</w:t>
      </w:r>
      <w:r>
        <w:rPr>
          <w:noProof/>
        </w:rPr>
        <w:fldChar w:fldCharType="end"/>
      </w:r>
    </w:p>
    <w:p w14:paraId="2307386C" w14:textId="65082CD6" w:rsidR="009D546F" w:rsidRDefault="009D546F">
      <w:pPr>
        <w:pStyle w:val="TOC1"/>
        <w:tabs>
          <w:tab w:val="right" w:leader="dot" w:pos="9075"/>
        </w:tabs>
        <w:rPr>
          <w:rFonts w:asciiTheme="minorHAnsi" w:eastAsiaTheme="minorEastAsia" w:hAnsiTheme="minorHAnsi" w:cstheme="minorBidi"/>
          <w:noProof/>
        </w:rPr>
      </w:pPr>
      <w:r>
        <w:rPr>
          <w:noProof/>
        </w:rPr>
        <w:t>Contents</w:t>
      </w:r>
      <w:r>
        <w:rPr>
          <w:noProof/>
        </w:rPr>
        <w:tab/>
      </w:r>
      <w:r>
        <w:rPr>
          <w:noProof/>
        </w:rPr>
        <w:fldChar w:fldCharType="begin"/>
      </w:r>
      <w:r>
        <w:rPr>
          <w:noProof/>
        </w:rPr>
        <w:instrText xml:space="preserve"> PAGEREF _Toc55302554 \h </w:instrText>
      </w:r>
      <w:r>
        <w:rPr>
          <w:noProof/>
        </w:rPr>
      </w:r>
      <w:r>
        <w:rPr>
          <w:noProof/>
        </w:rPr>
        <w:fldChar w:fldCharType="separate"/>
      </w:r>
      <w:r>
        <w:rPr>
          <w:noProof/>
        </w:rPr>
        <w:t>v</w:t>
      </w:r>
      <w:r>
        <w:rPr>
          <w:noProof/>
        </w:rPr>
        <w:fldChar w:fldCharType="end"/>
      </w:r>
    </w:p>
    <w:p w14:paraId="670C4593" w14:textId="5158AC40" w:rsidR="009D546F" w:rsidRDefault="009D546F">
      <w:pPr>
        <w:pStyle w:val="TOC1"/>
        <w:tabs>
          <w:tab w:val="left" w:pos="440"/>
          <w:tab w:val="right" w:leader="dot" w:pos="9075"/>
        </w:tabs>
        <w:rPr>
          <w:rFonts w:asciiTheme="minorHAnsi" w:eastAsiaTheme="minorEastAsia" w:hAnsiTheme="minorHAnsi" w:cstheme="minorBidi"/>
          <w:noProof/>
        </w:rPr>
      </w:pPr>
      <w:r>
        <w:rPr>
          <w:noProof/>
        </w:rPr>
        <w:t>1</w:t>
      </w:r>
      <w:r>
        <w:rPr>
          <w:rFonts w:asciiTheme="minorHAnsi" w:eastAsiaTheme="minorEastAsia" w:hAnsiTheme="minorHAnsi" w:cstheme="minorBidi"/>
          <w:noProof/>
        </w:rPr>
        <w:tab/>
      </w:r>
      <w:r>
        <w:rPr>
          <w:noProof/>
        </w:rPr>
        <w:t>Introduction</w:t>
      </w:r>
      <w:r>
        <w:rPr>
          <w:noProof/>
        </w:rPr>
        <w:tab/>
      </w:r>
      <w:r>
        <w:rPr>
          <w:noProof/>
        </w:rPr>
        <w:fldChar w:fldCharType="begin"/>
      </w:r>
      <w:r>
        <w:rPr>
          <w:noProof/>
        </w:rPr>
        <w:instrText xml:space="preserve"> PAGEREF _Toc55302555 \h </w:instrText>
      </w:r>
      <w:r>
        <w:rPr>
          <w:noProof/>
        </w:rPr>
      </w:r>
      <w:r>
        <w:rPr>
          <w:noProof/>
        </w:rPr>
        <w:fldChar w:fldCharType="separate"/>
      </w:r>
      <w:r>
        <w:rPr>
          <w:noProof/>
        </w:rPr>
        <w:t>1</w:t>
      </w:r>
      <w:r>
        <w:rPr>
          <w:noProof/>
        </w:rPr>
        <w:fldChar w:fldCharType="end"/>
      </w:r>
    </w:p>
    <w:p w14:paraId="5CD5F709" w14:textId="1E2FADC4" w:rsidR="009D546F" w:rsidRDefault="009D546F">
      <w:pPr>
        <w:pStyle w:val="TOC2"/>
        <w:tabs>
          <w:tab w:val="left" w:pos="880"/>
          <w:tab w:val="right" w:leader="dot" w:pos="9075"/>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Background</w:t>
      </w:r>
      <w:r>
        <w:rPr>
          <w:noProof/>
        </w:rPr>
        <w:tab/>
      </w:r>
      <w:r>
        <w:rPr>
          <w:noProof/>
        </w:rPr>
        <w:fldChar w:fldCharType="begin"/>
      </w:r>
      <w:r>
        <w:rPr>
          <w:noProof/>
        </w:rPr>
        <w:instrText xml:space="preserve"> PAGEREF _Toc55302556 \h </w:instrText>
      </w:r>
      <w:r>
        <w:rPr>
          <w:noProof/>
        </w:rPr>
      </w:r>
      <w:r>
        <w:rPr>
          <w:noProof/>
        </w:rPr>
        <w:fldChar w:fldCharType="separate"/>
      </w:r>
      <w:r>
        <w:rPr>
          <w:noProof/>
        </w:rPr>
        <w:t>1</w:t>
      </w:r>
      <w:r>
        <w:rPr>
          <w:noProof/>
        </w:rPr>
        <w:fldChar w:fldCharType="end"/>
      </w:r>
    </w:p>
    <w:p w14:paraId="1772FDEC" w14:textId="0A5CBF5F" w:rsidR="009D546F" w:rsidRDefault="009D546F">
      <w:pPr>
        <w:pStyle w:val="TOC2"/>
        <w:tabs>
          <w:tab w:val="left" w:pos="880"/>
          <w:tab w:val="right" w:leader="dot" w:pos="9075"/>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Aims and Objectives</w:t>
      </w:r>
      <w:r>
        <w:rPr>
          <w:noProof/>
        </w:rPr>
        <w:tab/>
      </w:r>
      <w:r>
        <w:rPr>
          <w:noProof/>
        </w:rPr>
        <w:fldChar w:fldCharType="begin"/>
      </w:r>
      <w:r>
        <w:rPr>
          <w:noProof/>
        </w:rPr>
        <w:instrText xml:space="preserve"> PAGEREF _Toc55302557 \h </w:instrText>
      </w:r>
      <w:r>
        <w:rPr>
          <w:noProof/>
        </w:rPr>
      </w:r>
      <w:r>
        <w:rPr>
          <w:noProof/>
        </w:rPr>
        <w:fldChar w:fldCharType="separate"/>
      </w:r>
      <w:r>
        <w:rPr>
          <w:noProof/>
        </w:rPr>
        <w:t>2</w:t>
      </w:r>
      <w:r>
        <w:rPr>
          <w:noProof/>
        </w:rPr>
        <w:fldChar w:fldCharType="end"/>
      </w:r>
    </w:p>
    <w:p w14:paraId="3183FE8F" w14:textId="1650D5D8" w:rsidR="009D546F" w:rsidRDefault="009D546F">
      <w:pPr>
        <w:pStyle w:val="TOC2"/>
        <w:tabs>
          <w:tab w:val="left" w:pos="880"/>
          <w:tab w:val="right" w:leader="dot" w:pos="9075"/>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Methodologies used in the project</w:t>
      </w:r>
      <w:r>
        <w:rPr>
          <w:noProof/>
        </w:rPr>
        <w:tab/>
      </w:r>
      <w:r>
        <w:rPr>
          <w:noProof/>
        </w:rPr>
        <w:fldChar w:fldCharType="begin"/>
      </w:r>
      <w:r>
        <w:rPr>
          <w:noProof/>
        </w:rPr>
        <w:instrText xml:space="preserve"> PAGEREF _Toc55302558 \h </w:instrText>
      </w:r>
      <w:r>
        <w:rPr>
          <w:noProof/>
        </w:rPr>
      </w:r>
      <w:r>
        <w:rPr>
          <w:noProof/>
        </w:rPr>
        <w:fldChar w:fldCharType="separate"/>
      </w:r>
      <w:r>
        <w:rPr>
          <w:noProof/>
        </w:rPr>
        <w:t>2</w:t>
      </w:r>
      <w:r>
        <w:rPr>
          <w:noProof/>
        </w:rPr>
        <w:fldChar w:fldCharType="end"/>
      </w:r>
    </w:p>
    <w:p w14:paraId="2FC973CA" w14:textId="0BD99E7A" w:rsidR="009D546F" w:rsidRDefault="009D546F">
      <w:pPr>
        <w:pStyle w:val="TOC2"/>
        <w:tabs>
          <w:tab w:val="left" w:pos="880"/>
          <w:tab w:val="right" w:leader="dot" w:pos="9075"/>
        </w:tabs>
        <w:rPr>
          <w:rFonts w:asciiTheme="minorHAnsi" w:eastAsiaTheme="minorEastAsia" w:hAnsiTheme="minorHAnsi" w:cstheme="minorBidi"/>
          <w:noProof/>
        </w:rPr>
      </w:pPr>
      <w:r>
        <w:rPr>
          <w:noProof/>
        </w:rPr>
        <w:t>1.4</w:t>
      </w:r>
      <w:r>
        <w:rPr>
          <w:rFonts w:asciiTheme="minorHAnsi" w:eastAsiaTheme="minorEastAsia" w:hAnsiTheme="minorHAnsi" w:cstheme="minorBidi"/>
          <w:noProof/>
        </w:rPr>
        <w:tab/>
      </w:r>
      <w:r>
        <w:rPr>
          <w:noProof/>
        </w:rPr>
        <w:t>Overview of report</w:t>
      </w:r>
      <w:r>
        <w:rPr>
          <w:noProof/>
        </w:rPr>
        <w:tab/>
      </w:r>
      <w:r>
        <w:rPr>
          <w:noProof/>
        </w:rPr>
        <w:fldChar w:fldCharType="begin"/>
      </w:r>
      <w:r>
        <w:rPr>
          <w:noProof/>
        </w:rPr>
        <w:instrText xml:space="preserve"> PAGEREF _Toc55302559 \h </w:instrText>
      </w:r>
      <w:r>
        <w:rPr>
          <w:noProof/>
        </w:rPr>
      </w:r>
      <w:r>
        <w:rPr>
          <w:noProof/>
        </w:rPr>
        <w:fldChar w:fldCharType="separate"/>
      </w:r>
      <w:r>
        <w:rPr>
          <w:noProof/>
        </w:rPr>
        <w:t>2</w:t>
      </w:r>
      <w:r>
        <w:rPr>
          <w:noProof/>
        </w:rPr>
        <w:fldChar w:fldCharType="end"/>
      </w:r>
    </w:p>
    <w:p w14:paraId="5E6BDCEE" w14:textId="4D5C62F6" w:rsidR="009D546F" w:rsidRDefault="009D546F">
      <w:pPr>
        <w:pStyle w:val="TOC1"/>
        <w:tabs>
          <w:tab w:val="left" w:pos="440"/>
          <w:tab w:val="right" w:leader="dot" w:pos="9075"/>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Literature Review</w:t>
      </w:r>
      <w:r>
        <w:rPr>
          <w:noProof/>
        </w:rPr>
        <w:tab/>
      </w:r>
      <w:r>
        <w:rPr>
          <w:noProof/>
        </w:rPr>
        <w:fldChar w:fldCharType="begin"/>
      </w:r>
      <w:r>
        <w:rPr>
          <w:noProof/>
        </w:rPr>
        <w:instrText xml:space="preserve"> PAGEREF _Toc55302560 \h </w:instrText>
      </w:r>
      <w:r>
        <w:rPr>
          <w:noProof/>
        </w:rPr>
      </w:r>
      <w:r>
        <w:rPr>
          <w:noProof/>
        </w:rPr>
        <w:fldChar w:fldCharType="separate"/>
      </w:r>
      <w:r>
        <w:rPr>
          <w:noProof/>
        </w:rPr>
        <w:t>3</w:t>
      </w:r>
      <w:r>
        <w:rPr>
          <w:noProof/>
        </w:rPr>
        <w:fldChar w:fldCharType="end"/>
      </w:r>
    </w:p>
    <w:p w14:paraId="6B077A6A" w14:textId="4C221833" w:rsidR="009D546F" w:rsidRDefault="009D546F">
      <w:pPr>
        <w:pStyle w:val="TOC2"/>
        <w:tabs>
          <w:tab w:val="left" w:pos="880"/>
          <w:tab w:val="right" w:leader="dot" w:pos="9075"/>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Introduction</w:t>
      </w:r>
      <w:r>
        <w:rPr>
          <w:noProof/>
        </w:rPr>
        <w:tab/>
      </w:r>
      <w:r>
        <w:rPr>
          <w:noProof/>
        </w:rPr>
        <w:fldChar w:fldCharType="begin"/>
      </w:r>
      <w:r>
        <w:rPr>
          <w:noProof/>
        </w:rPr>
        <w:instrText xml:space="preserve"> PAGEREF _Toc55302561 \h </w:instrText>
      </w:r>
      <w:r>
        <w:rPr>
          <w:noProof/>
        </w:rPr>
      </w:r>
      <w:r>
        <w:rPr>
          <w:noProof/>
        </w:rPr>
        <w:fldChar w:fldCharType="separate"/>
      </w:r>
      <w:r>
        <w:rPr>
          <w:noProof/>
        </w:rPr>
        <w:t>3</w:t>
      </w:r>
      <w:r>
        <w:rPr>
          <w:noProof/>
        </w:rPr>
        <w:fldChar w:fldCharType="end"/>
      </w:r>
    </w:p>
    <w:p w14:paraId="18F01A30" w14:textId="261124FF" w:rsidR="009D546F" w:rsidRDefault="009D546F">
      <w:pPr>
        <w:pStyle w:val="TOC2"/>
        <w:tabs>
          <w:tab w:val="left" w:pos="880"/>
          <w:tab w:val="right" w:leader="dot" w:pos="9075"/>
        </w:tabs>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Some major area of research</w:t>
      </w:r>
      <w:r>
        <w:rPr>
          <w:noProof/>
        </w:rPr>
        <w:tab/>
      </w:r>
      <w:r>
        <w:rPr>
          <w:noProof/>
        </w:rPr>
        <w:fldChar w:fldCharType="begin"/>
      </w:r>
      <w:r>
        <w:rPr>
          <w:noProof/>
        </w:rPr>
        <w:instrText xml:space="preserve"> PAGEREF _Toc55302562 \h </w:instrText>
      </w:r>
      <w:r>
        <w:rPr>
          <w:noProof/>
        </w:rPr>
      </w:r>
      <w:r>
        <w:rPr>
          <w:noProof/>
        </w:rPr>
        <w:fldChar w:fldCharType="separate"/>
      </w:r>
      <w:r>
        <w:rPr>
          <w:noProof/>
        </w:rPr>
        <w:t>3</w:t>
      </w:r>
      <w:r>
        <w:rPr>
          <w:noProof/>
        </w:rPr>
        <w:fldChar w:fldCharType="end"/>
      </w:r>
    </w:p>
    <w:p w14:paraId="4E2969A5" w14:textId="0D9FE93E" w:rsidR="009D546F" w:rsidRDefault="009D546F">
      <w:pPr>
        <w:pStyle w:val="TOC2"/>
        <w:tabs>
          <w:tab w:val="left" w:pos="880"/>
          <w:tab w:val="right" w:leader="dot" w:pos="9075"/>
        </w:tabs>
        <w:rPr>
          <w:rFonts w:asciiTheme="minorHAnsi" w:eastAsiaTheme="minorEastAsia" w:hAnsiTheme="minorHAnsi" w:cstheme="minorBidi"/>
          <w:noProof/>
        </w:rPr>
      </w:pPr>
      <w:r>
        <w:rPr>
          <w:noProof/>
        </w:rPr>
        <w:t>2.3</w:t>
      </w:r>
      <w:r>
        <w:rPr>
          <w:rFonts w:asciiTheme="minorHAnsi" w:eastAsiaTheme="minorEastAsia" w:hAnsiTheme="minorHAnsi" w:cstheme="minorBidi"/>
          <w:noProof/>
        </w:rPr>
        <w:tab/>
      </w:r>
      <w:r>
        <w:rPr>
          <w:noProof/>
        </w:rPr>
        <w:t>Another major area of research</w:t>
      </w:r>
      <w:r>
        <w:rPr>
          <w:noProof/>
        </w:rPr>
        <w:tab/>
      </w:r>
      <w:r>
        <w:rPr>
          <w:noProof/>
        </w:rPr>
        <w:fldChar w:fldCharType="begin"/>
      </w:r>
      <w:r>
        <w:rPr>
          <w:noProof/>
        </w:rPr>
        <w:instrText xml:space="preserve"> PAGEREF _Toc55302563 \h </w:instrText>
      </w:r>
      <w:r>
        <w:rPr>
          <w:noProof/>
        </w:rPr>
      </w:r>
      <w:r>
        <w:rPr>
          <w:noProof/>
        </w:rPr>
        <w:fldChar w:fldCharType="separate"/>
      </w:r>
      <w:r>
        <w:rPr>
          <w:noProof/>
        </w:rPr>
        <w:t>3</w:t>
      </w:r>
      <w:r>
        <w:rPr>
          <w:noProof/>
        </w:rPr>
        <w:fldChar w:fldCharType="end"/>
      </w:r>
    </w:p>
    <w:p w14:paraId="25C6C05A" w14:textId="6892AD1F" w:rsidR="009D546F" w:rsidRDefault="009D546F">
      <w:pPr>
        <w:pStyle w:val="TOC2"/>
        <w:tabs>
          <w:tab w:val="left" w:pos="880"/>
          <w:tab w:val="right" w:leader="dot" w:pos="9075"/>
        </w:tabs>
        <w:rPr>
          <w:rFonts w:asciiTheme="minorHAnsi" w:eastAsiaTheme="minorEastAsia" w:hAnsiTheme="minorHAnsi" w:cstheme="minorBidi"/>
          <w:noProof/>
        </w:rPr>
      </w:pPr>
      <w:r>
        <w:rPr>
          <w:noProof/>
        </w:rPr>
        <w:t>2.4</w:t>
      </w:r>
      <w:r>
        <w:rPr>
          <w:rFonts w:asciiTheme="minorHAnsi" w:eastAsiaTheme="minorEastAsia" w:hAnsiTheme="minorHAnsi" w:cstheme="minorBidi"/>
          <w:noProof/>
        </w:rPr>
        <w:tab/>
      </w:r>
      <w:r>
        <w:rPr>
          <w:noProof/>
        </w:rPr>
        <w:t>Key issues to use in the design and implementation</w:t>
      </w:r>
      <w:r>
        <w:rPr>
          <w:noProof/>
        </w:rPr>
        <w:tab/>
      </w:r>
      <w:r>
        <w:rPr>
          <w:noProof/>
        </w:rPr>
        <w:fldChar w:fldCharType="begin"/>
      </w:r>
      <w:r>
        <w:rPr>
          <w:noProof/>
        </w:rPr>
        <w:instrText xml:space="preserve"> PAGEREF _Toc55302564 \h </w:instrText>
      </w:r>
      <w:r>
        <w:rPr>
          <w:noProof/>
        </w:rPr>
      </w:r>
      <w:r>
        <w:rPr>
          <w:noProof/>
        </w:rPr>
        <w:fldChar w:fldCharType="separate"/>
      </w:r>
      <w:r>
        <w:rPr>
          <w:noProof/>
        </w:rPr>
        <w:t>3</w:t>
      </w:r>
      <w:r>
        <w:rPr>
          <w:noProof/>
        </w:rPr>
        <w:fldChar w:fldCharType="end"/>
      </w:r>
    </w:p>
    <w:p w14:paraId="54CDF544" w14:textId="7701507E" w:rsidR="009D546F" w:rsidRDefault="009D546F">
      <w:pPr>
        <w:pStyle w:val="TOC2"/>
        <w:tabs>
          <w:tab w:val="left" w:pos="880"/>
          <w:tab w:val="right" w:leader="dot" w:pos="9075"/>
        </w:tabs>
        <w:rPr>
          <w:rFonts w:asciiTheme="minorHAnsi" w:eastAsiaTheme="minorEastAsia" w:hAnsiTheme="minorHAnsi" w:cstheme="minorBidi"/>
          <w:noProof/>
        </w:rPr>
      </w:pPr>
      <w:r>
        <w:rPr>
          <w:noProof/>
        </w:rPr>
        <w:t>2.5</w:t>
      </w:r>
      <w:r>
        <w:rPr>
          <w:rFonts w:asciiTheme="minorHAnsi" w:eastAsiaTheme="minorEastAsia" w:hAnsiTheme="minorHAnsi" w:cstheme="minorBidi"/>
          <w:noProof/>
        </w:rPr>
        <w:tab/>
      </w:r>
      <w:r>
        <w:rPr>
          <w:noProof/>
        </w:rPr>
        <w:t>Conclusion</w:t>
      </w:r>
      <w:r>
        <w:rPr>
          <w:noProof/>
        </w:rPr>
        <w:tab/>
      </w:r>
      <w:r>
        <w:rPr>
          <w:noProof/>
        </w:rPr>
        <w:fldChar w:fldCharType="begin"/>
      </w:r>
      <w:r>
        <w:rPr>
          <w:noProof/>
        </w:rPr>
        <w:instrText xml:space="preserve"> PAGEREF _Toc55302565 \h </w:instrText>
      </w:r>
      <w:r>
        <w:rPr>
          <w:noProof/>
        </w:rPr>
      </w:r>
      <w:r>
        <w:rPr>
          <w:noProof/>
        </w:rPr>
        <w:fldChar w:fldCharType="separate"/>
      </w:r>
      <w:r>
        <w:rPr>
          <w:noProof/>
        </w:rPr>
        <w:t>3</w:t>
      </w:r>
      <w:r>
        <w:rPr>
          <w:noProof/>
        </w:rPr>
        <w:fldChar w:fldCharType="end"/>
      </w:r>
    </w:p>
    <w:p w14:paraId="7C4710DC" w14:textId="21A3A96D" w:rsidR="009D546F" w:rsidRDefault="009D546F">
      <w:pPr>
        <w:pStyle w:val="TOC1"/>
        <w:tabs>
          <w:tab w:val="left" w:pos="440"/>
          <w:tab w:val="right" w:leader="dot" w:pos="9075"/>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Review of Other Products</w:t>
      </w:r>
      <w:r>
        <w:rPr>
          <w:noProof/>
        </w:rPr>
        <w:tab/>
      </w:r>
      <w:r>
        <w:rPr>
          <w:noProof/>
        </w:rPr>
        <w:fldChar w:fldCharType="begin"/>
      </w:r>
      <w:r>
        <w:rPr>
          <w:noProof/>
        </w:rPr>
        <w:instrText xml:space="preserve"> PAGEREF _Toc55302566 \h </w:instrText>
      </w:r>
      <w:r>
        <w:rPr>
          <w:noProof/>
        </w:rPr>
      </w:r>
      <w:r>
        <w:rPr>
          <w:noProof/>
        </w:rPr>
        <w:fldChar w:fldCharType="separate"/>
      </w:r>
      <w:r>
        <w:rPr>
          <w:noProof/>
        </w:rPr>
        <w:t>4</w:t>
      </w:r>
      <w:r>
        <w:rPr>
          <w:noProof/>
        </w:rPr>
        <w:fldChar w:fldCharType="end"/>
      </w:r>
    </w:p>
    <w:p w14:paraId="4D5EBBFC" w14:textId="78016966" w:rsidR="009D546F" w:rsidRDefault="009D546F">
      <w:pPr>
        <w:pStyle w:val="TOC2"/>
        <w:tabs>
          <w:tab w:val="left" w:pos="880"/>
          <w:tab w:val="right" w:leader="dot" w:pos="9075"/>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Introduction</w:t>
      </w:r>
      <w:r>
        <w:rPr>
          <w:noProof/>
        </w:rPr>
        <w:tab/>
      </w:r>
      <w:r>
        <w:rPr>
          <w:noProof/>
        </w:rPr>
        <w:fldChar w:fldCharType="begin"/>
      </w:r>
      <w:r>
        <w:rPr>
          <w:noProof/>
        </w:rPr>
        <w:instrText xml:space="preserve"> PAGEREF _Toc55302567 \h </w:instrText>
      </w:r>
      <w:r>
        <w:rPr>
          <w:noProof/>
        </w:rPr>
      </w:r>
      <w:r>
        <w:rPr>
          <w:noProof/>
        </w:rPr>
        <w:fldChar w:fldCharType="separate"/>
      </w:r>
      <w:r>
        <w:rPr>
          <w:noProof/>
        </w:rPr>
        <w:t>4</w:t>
      </w:r>
      <w:r>
        <w:rPr>
          <w:noProof/>
        </w:rPr>
        <w:fldChar w:fldCharType="end"/>
      </w:r>
    </w:p>
    <w:p w14:paraId="465E9A53" w14:textId="42E1665D" w:rsidR="009D546F" w:rsidRDefault="009D546F">
      <w:pPr>
        <w:pStyle w:val="TOC2"/>
        <w:tabs>
          <w:tab w:val="left" w:pos="880"/>
          <w:tab w:val="right" w:leader="dot" w:pos="9075"/>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Product 1</w:t>
      </w:r>
      <w:r>
        <w:rPr>
          <w:noProof/>
        </w:rPr>
        <w:tab/>
      </w:r>
      <w:r>
        <w:rPr>
          <w:noProof/>
        </w:rPr>
        <w:fldChar w:fldCharType="begin"/>
      </w:r>
      <w:r>
        <w:rPr>
          <w:noProof/>
        </w:rPr>
        <w:instrText xml:space="preserve"> PAGEREF _Toc55302568 \h </w:instrText>
      </w:r>
      <w:r>
        <w:rPr>
          <w:noProof/>
        </w:rPr>
      </w:r>
      <w:r>
        <w:rPr>
          <w:noProof/>
        </w:rPr>
        <w:fldChar w:fldCharType="separate"/>
      </w:r>
      <w:r>
        <w:rPr>
          <w:noProof/>
        </w:rPr>
        <w:t>4</w:t>
      </w:r>
      <w:r>
        <w:rPr>
          <w:noProof/>
        </w:rPr>
        <w:fldChar w:fldCharType="end"/>
      </w:r>
    </w:p>
    <w:p w14:paraId="36532B95" w14:textId="53A19A17" w:rsidR="009D546F" w:rsidRDefault="009D546F">
      <w:pPr>
        <w:pStyle w:val="TOC2"/>
        <w:tabs>
          <w:tab w:val="left" w:pos="880"/>
          <w:tab w:val="right" w:leader="dot" w:pos="9075"/>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Product 2</w:t>
      </w:r>
      <w:r>
        <w:rPr>
          <w:noProof/>
        </w:rPr>
        <w:tab/>
      </w:r>
      <w:r>
        <w:rPr>
          <w:noProof/>
        </w:rPr>
        <w:fldChar w:fldCharType="begin"/>
      </w:r>
      <w:r>
        <w:rPr>
          <w:noProof/>
        </w:rPr>
        <w:instrText xml:space="preserve"> PAGEREF _Toc55302569 \h </w:instrText>
      </w:r>
      <w:r>
        <w:rPr>
          <w:noProof/>
        </w:rPr>
      </w:r>
      <w:r>
        <w:rPr>
          <w:noProof/>
        </w:rPr>
        <w:fldChar w:fldCharType="separate"/>
      </w:r>
      <w:r>
        <w:rPr>
          <w:noProof/>
        </w:rPr>
        <w:t>4</w:t>
      </w:r>
      <w:r>
        <w:rPr>
          <w:noProof/>
        </w:rPr>
        <w:fldChar w:fldCharType="end"/>
      </w:r>
    </w:p>
    <w:p w14:paraId="2FBBCD45" w14:textId="025C841B" w:rsidR="009D546F" w:rsidRDefault="009D546F">
      <w:pPr>
        <w:pStyle w:val="TOC2"/>
        <w:tabs>
          <w:tab w:val="left" w:pos="880"/>
          <w:tab w:val="right" w:leader="dot" w:pos="9075"/>
        </w:tabs>
        <w:rPr>
          <w:rFonts w:asciiTheme="minorHAnsi" w:eastAsiaTheme="minorEastAsia" w:hAnsiTheme="minorHAnsi" w:cstheme="minorBidi"/>
          <w:noProof/>
        </w:rPr>
      </w:pPr>
      <w:r>
        <w:rPr>
          <w:noProof/>
        </w:rPr>
        <w:t>3.4</w:t>
      </w:r>
      <w:r>
        <w:rPr>
          <w:rFonts w:asciiTheme="minorHAnsi" w:eastAsiaTheme="minorEastAsia" w:hAnsiTheme="minorHAnsi" w:cstheme="minorBidi"/>
          <w:noProof/>
        </w:rPr>
        <w:tab/>
      </w:r>
      <w:r>
        <w:rPr>
          <w:noProof/>
        </w:rPr>
        <w:t>Product 3</w:t>
      </w:r>
      <w:r>
        <w:rPr>
          <w:noProof/>
        </w:rPr>
        <w:tab/>
      </w:r>
      <w:r>
        <w:rPr>
          <w:noProof/>
        </w:rPr>
        <w:fldChar w:fldCharType="begin"/>
      </w:r>
      <w:r>
        <w:rPr>
          <w:noProof/>
        </w:rPr>
        <w:instrText xml:space="preserve"> PAGEREF _Toc55302570 \h </w:instrText>
      </w:r>
      <w:r>
        <w:rPr>
          <w:noProof/>
        </w:rPr>
      </w:r>
      <w:r>
        <w:rPr>
          <w:noProof/>
        </w:rPr>
        <w:fldChar w:fldCharType="separate"/>
      </w:r>
      <w:r>
        <w:rPr>
          <w:noProof/>
        </w:rPr>
        <w:t>4</w:t>
      </w:r>
      <w:r>
        <w:rPr>
          <w:noProof/>
        </w:rPr>
        <w:fldChar w:fldCharType="end"/>
      </w:r>
    </w:p>
    <w:p w14:paraId="52BE973F" w14:textId="3B02A6DB" w:rsidR="009D546F" w:rsidRDefault="009D546F">
      <w:pPr>
        <w:pStyle w:val="TOC2"/>
        <w:tabs>
          <w:tab w:val="left" w:pos="880"/>
          <w:tab w:val="right" w:leader="dot" w:pos="9075"/>
        </w:tabs>
        <w:rPr>
          <w:rFonts w:asciiTheme="minorHAnsi" w:eastAsiaTheme="minorEastAsia" w:hAnsiTheme="minorHAnsi" w:cstheme="minorBidi"/>
          <w:noProof/>
        </w:rPr>
      </w:pPr>
      <w:r>
        <w:rPr>
          <w:noProof/>
        </w:rPr>
        <w:t>3.5</w:t>
      </w:r>
      <w:r>
        <w:rPr>
          <w:rFonts w:asciiTheme="minorHAnsi" w:eastAsiaTheme="minorEastAsia" w:hAnsiTheme="minorHAnsi" w:cstheme="minorBidi"/>
          <w:noProof/>
        </w:rPr>
        <w:tab/>
      </w:r>
      <w:r>
        <w:rPr>
          <w:noProof/>
        </w:rPr>
        <w:t>Key issues to use in the design and implementation</w:t>
      </w:r>
      <w:r>
        <w:rPr>
          <w:noProof/>
        </w:rPr>
        <w:tab/>
      </w:r>
      <w:r>
        <w:rPr>
          <w:noProof/>
        </w:rPr>
        <w:fldChar w:fldCharType="begin"/>
      </w:r>
      <w:r>
        <w:rPr>
          <w:noProof/>
        </w:rPr>
        <w:instrText xml:space="preserve"> PAGEREF _Toc55302571 \h </w:instrText>
      </w:r>
      <w:r>
        <w:rPr>
          <w:noProof/>
        </w:rPr>
      </w:r>
      <w:r>
        <w:rPr>
          <w:noProof/>
        </w:rPr>
        <w:fldChar w:fldCharType="separate"/>
      </w:r>
      <w:r>
        <w:rPr>
          <w:noProof/>
        </w:rPr>
        <w:t>4</w:t>
      </w:r>
      <w:r>
        <w:rPr>
          <w:noProof/>
        </w:rPr>
        <w:fldChar w:fldCharType="end"/>
      </w:r>
    </w:p>
    <w:p w14:paraId="74BD3B27" w14:textId="26B19A95" w:rsidR="009D546F" w:rsidRDefault="009D546F">
      <w:pPr>
        <w:pStyle w:val="TOC2"/>
        <w:tabs>
          <w:tab w:val="left" w:pos="880"/>
          <w:tab w:val="right" w:leader="dot" w:pos="9075"/>
        </w:tabs>
        <w:rPr>
          <w:rFonts w:asciiTheme="minorHAnsi" w:eastAsiaTheme="minorEastAsia" w:hAnsiTheme="minorHAnsi" w:cstheme="minorBidi"/>
          <w:noProof/>
        </w:rPr>
      </w:pPr>
      <w:r>
        <w:rPr>
          <w:noProof/>
        </w:rPr>
        <w:t>3.6</w:t>
      </w:r>
      <w:r>
        <w:rPr>
          <w:rFonts w:asciiTheme="minorHAnsi" w:eastAsiaTheme="minorEastAsia" w:hAnsiTheme="minorHAnsi" w:cstheme="minorBidi"/>
          <w:noProof/>
        </w:rPr>
        <w:tab/>
      </w:r>
      <w:r>
        <w:rPr>
          <w:noProof/>
        </w:rPr>
        <w:t>Conclusions</w:t>
      </w:r>
      <w:r>
        <w:rPr>
          <w:noProof/>
        </w:rPr>
        <w:tab/>
      </w:r>
      <w:r>
        <w:rPr>
          <w:noProof/>
        </w:rPr>
        <w:fldChar w:fldCharType="begin"/>
      </w:r>
      <w:r>
        <w:rPr>
          <w:noProof/>
        </w:rPr>
        <w:instrText xml:space="preserve"> PAGEREF _Toc55302572 \h </w:instrText>
      </w:r>
      <w:r>
        <w:rPr>
          <w:noProof/>
        </w:rPr>
      </w:r>
      <w:r>
        <w:rPr>
          <w:noProof/>
        </w:rPr>
        <w:fldChar w:fldCharType="separate"/>
      </w:r>
      <w:r>
        <w:rPr>
          <w:noProof/>
        </w:rPr>
        <w:t>4</w:t>
      </w:r>
      <w:r>
        <w:rPr>
          <w:noProof/>
        </w:rPr>
        <w:fldChar w:fldCharType="end"/>
      </w:r>
    </w:p>
    <w:p w14:paraId="1A933D42" w14:textId="3745C21B" w:rsidR="009D546F" w:rsidRDefault="009D546F">
      <w:pPr>
        <w:pStyle w:val="TOC1"/>
        <w:tabs>
          <w:tab w:val="left" w:pos="440"/>
          <w:tab w:val="right" w:leader="dot" w:pos="9075"/>
        </w:tabs>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Requirements Analysis</w:t>
      </w:r>
      <w:r>
        <w:rPr>
          <w:noProof/>
        </w:rPr>
        <w:tab/>
      </w:r>
      <w:r>
        <w:rPr>
          <w:noProof/>
        </w:rPr>
        <w:fldChar w:fldCharType="begin"/>
      </w:r>
      <w:r>
        <w:rPr>
          <w:noProof/>
        </w:rPr>
        <w:instrText xml:space="preserve"> PAGEREF _Toc55302573 \h </w:instrText>
      </w:r>
      <w:r>
        <w:rPr>
          <w:noProof/>
        </w:rPr>
      </w:r>
      <w:r>
        <w:rPr>
          <w:noProof/>
        </w:rPr>
        <w:fldChar w:fldCharType="separate"/>
      </w:r>
      <w:r>
        <w:rPr>
          <w:noProof/>
        </w:rPr>
        <w:t>5</w:t>
      </w:r>
      <w:r>
        <w:rPr>
          <w:noProof/>
        </w:rPr>
        <w:fldChar w:fldCharType="end"/>
      </w:r>
    </w:p>
    <w:p w14:paraId="1DA1CAA5" w14:textId="04F6F0BE" w:rsidR="009D546F" w:rsidRDefault="009D546F">
      <w:pPr>
        <w:pStyle w:val="TOC1"/>
        <w:tabs>
          <w:tab w:val="left" w:pos="440"/>
          <w:tab w:val="right" w:leader="dot" w:pos="9075"/>
        </w:tabs>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Design of …………….?</w:t>
      </w:r>
      <w:r>
        <w:rPr>
          <w:noProof/>
        </w:rPr>
        <w:tab/>
      </w:r>
      <w:r>
        <w:rPr>
          <w:noProof/>
        </w:rPr>
        <w:fldChar w:fldCharType="begin"/>
      </w:r>
      <w:r>
        <w:rPr>
          <w:noProof/>
        </w:rPr>
        <w:instrText xml:space="preserve"> PAGEREF _Toc55302574 \h </w:instrText>
      </w:r>
      <w:r>
        <w:rPr>
          <w:noProof/>
        </w:rPr>
      </w:r>
      <w:r>
        <w:rPr>
          <w:noProof/>
        </w:rPr>
        <w:fldChar w:fldCharType="separate"/>
      </w:r>
      <w:r>
        <w:rPr>
          <w:noProof/>
        </w:rPr>
        <w:t>6</w:t>
      </w:r>
      <w:r>
        <w:rPr>
          <w:noProof/>
        </w:rPr>
        <w:fldChar w:fldCharType="end"/>
      </w:r>
    </w:p>
    <w:p w14:paraId="62E7E239" w14:textId="5FC206FB" w:rsidR="009D546F" w:rsidRDefault="009D546F">
      <w:pPr>
        <w:pStyle w:val="TOC1"/>
        <w:tabs>
          <w:tab w:val="left" w:pos="440"/>
          <w:tab w:val="right" w:leader="dot" w:pos="9075"/>
        </w:tabs>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Pr>
          <w:noProof/>
        </w:rPr>
        <w:t>Development of………..</w:t>
      </w:r>
      <w:r>
        <w:rPr>
          <w:noProof/>
        </w:rPr>
        <w:tab/>
      </w:r>
      <w:r>
        <w:rPr>
          <w:noProof/>
        </w:rPr>
        <w:fldChar w:fldCharType="begin"/>
      </w:r>
      <w:r>
        <w:rPr>
          <w:noProof/>
        </w:rPr>
        <w:instrText xml:space="preserve"> PAGEREF _Toc55302575 \h </w:instrText>
      </w:r>
      <w:r>
        <w:rPr>
          <w:noProof/>
        </w:rPr>
      </w:r>
      <w:r>
        <w:rPr>
          <w:noProof/>
        </w:rPr>
        <w:fldChar w:fldCharType="separate"/>
      </w:r>
      <w:r>
        <w:rPr>
          <w:noProof/>
        </w:rPr>
        <w:t>7</w:t>
      </w:r>
      <w:r>
        <w:rPr>
          <w:noProof/>
        </w:rPr>
        <w:fldChar w:fldCharType="end"/>
      </w:r>
    </w:p>
    <w:p w14:paraId="74DE8D14" w14:textId="7816F797" w:rsidR="009D546F" w:rsidRDefault="009D546F">
      <w:pPr>
        <w:pStyle w:val="TOC1"/>
        <w:tabs>
          <w:tab w:val="left" w:pos="440"/>
          <w:tab w:val="right" w:leader="dot" w:pos="9075"/>
        </w:tabs>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Pr>
          <w:noProof/>
        </w:rPr>
        <w:t>Legal, Social, Ethical and Professional Issues</w:t>
      </w:r>
      <w:r>
        <w:rPr>
          <w:noProof/>
        </w:rPr>
        <w:tab/>
      </w:r>
      <w:r>
        <w:rPr>
          <w:noProof/>
        </w:rPr>
        <w:fldChar w:fldCharType="begin"/>
      </w:r>
      <w:r>
        <w:rPr>
          <w:noProof/>
        </w:rPr>
        <w:instrText xml:space="preserve"> PAGEREF _Toc55302576 \h </w:instrText>
      </w:r>
      <w:r>
        <w:rPr>
          <w:noProof/>
        </w:rPr>
      </w:r>
      <w:r>
        <w:rPr>
          <w:noProof/>
        </w:rPr>
        <w:fldChar w:fldCharType="separate"/>
      </w:r>
      <w:r>
        <w:rPr>
          <w:noProof/>
        </w:rPr>
        <w:t>8</w:t>
      </w:r>
      <w:r>
        <w:rPr>
          <w:noProof/>
        </w:rPr>
        <w:fldChar w:fldCharType="end"/>
      </w:r>
    </w:p>
    <w:p w14:paraId="18D73972" w14:textId="70155198" w:rsidR="009D546F" w:rsidRDefault="009D546F">
      <w:pPr>
        <w:pStyle w:val="TOC1"/>
        <w:tabs>
          <w:tab w:val="left" w:pos="440"/>
          <w:tab w:val="right" w:leader="dot" w:pos="9075"/>
        </w:tabs>
        <w:rPr>
          <w:rFonts w:asciiTheme="minorHAnsi" w:eastAsiaTheme="minorEastAsia" w:hAnsiTheme="minorHAnsi" w:cstheme="minorBidi"/>
          <w:noProof/>
        </w:rPr>
      </w:pPr>
      <w:r>
        <w:rPr>
          <w:noProof/>
        </w:rPr>
        <w:t>8</w:t>
      </w:r>
      <w:r>
        <w:rPr>
          <w:rFonts w:asciiTheme="minorHAnsi" w:eastAsiaTheme="minorEastAsia" w:hAnsiTheme="minorHAnsi" w:cstheme="minorBidi"/>
          <w:noProof/>
        </w:rPr>
        <w:tab/>
      </w:r>
      <w:r>
        <w:rPr>
          <w:noProof/>
        </w:rPr>
        <w:t>Evaluation</w:t>
      </w:r>
      <w:r>
        <w:rPr>
          <w:noProof/>
        </w:rPr>
        <w:tab/>
      </w:r>
      <w:r>
        <w:rPr>
          <w:noProof/>
        </w:rPr>
        <w:fldChar w:fldCharType="begin"/>
      </w:r>
      <w:r>
        <w:rPr>
          <w:noProof/>
        </w:rPr>
        <w:instrText xml:space="preserve"> PAGEREF _Toc55302577 \h </w:instrText>
      </w:r>
      <w:r>
        <w:rPr>
          <w:noProof/>
        </w:rPr>
      </w:r>
      <w:r>
        <w:rPr>
          <w:noProof/>
        </w:rPr>
        <w:fldChar w:fldCharType="separate"/>
      </w:r>
      <w:r>
        <w:rPr>
          <w:noProof/>
        </w:rPr>
        <w:t>9</w:t>
      </w:r>
      <w:r>
        <w:rPr>
          <w:noProof/>
        </w:rPr>
        <w:fldChar w:fldCharType="end"/>
      </w:r>
    </w:p>
    <w:p w14:paraId="13C38396" w14:textId="3546D654" w:rsidR="009D546F" w:rsidRDefault="009D546F">
      <w:pPr>
        <w:pStyle w:val="TOC1"/>
        <w:tabs>
          <w:tab w:val="left" w:pos="440"/>
          <w:tab w:val="right" w:leader="dot" w:pos="9075"/>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Conclusion</w:t>
      </w:r>
      <w:r>
        <w:rPr>
          <w:noProof/>
        </w:rPr>
        <w:tab/>
      </w:r>
      <w:r>
        <w:rPr>
          <w:noProof/>
        </w:rPr>
        <w:fldChar w:fldCharType="begin"/>
      </w:r>
      <w:r>
        <w:rPr>
          <w:noProof/>
        </w:rPr>
        <w:instrText xml:space="preserve"> PAGEREF _Toc55302578 \h </w:instrText>
      </w:r>
      <w:r>
        <w:rPr>
          <w:noProof/>
        </w:rPr>
      </w:r>
      <w:r>
        <w:rPr>
          <w:noProof/>
        </w:rPr>
        <w:fldChar w:fldCharType="separate"/>
      </w:r>
      <w:r>
        <w:rPr>
          <w:noProof/>
        </w:rPr>
        <w:t>10</w:t>
      </w:r>
      <w:r>
        <w:rPr>
          <w:noProof/>
        </w:rPr>
        <w:fldChar w:fldCharType="end"/>
      </w:r>
    </w:p>
    <w:p w14:paraId="4E9BDBAC" w14:textId="22284D99" w:rsidR="009D546F" w:rsidRDefault="009D546F">
      <w:pPr>
        <w:pStyle w:val="TOC1"/>
        <w:tabs>
          <w:tab w:val="right" w:leader="dot" w:pos="9075"/>
        </w:tabs>
        <w:rPr>
          <w:rFonts w:asciiTheme="minorHAnsi" w:eastAsiaTheme="minorEastAsia" w:hAnsiTheme="minorHAnsi" w:cstheme="minorBidi"/>
          <w:noProof/>
        </w:rPr>
      </w:pPr>
      <w:r>
        <w:rPr>
          <w:noProof/>
        </w:rPr>
        <w:t>References</w:t>
      </w:r>
      <w:r>
        <w:rPr>
          <w:noProof/>
        </w:rPr>
        <w:tab/>
      </w:r>
      <w:r>
        <w:rPr>
          <w:noProof/>
        </w:rPr>
        <w:fldChar w:fldCharType="begin"/>
      </w:r>
      <w:r>
        <w:rPr>
          <w:noProof/>
        </w:rPr>
        <w:instrText xml:space="preserve"> PAGEREF _Toc55302579 \h </w:instrText>
      </w:r>
      <w:r>
        <w:rPr>
          <w:noProof/>
        </w:rPr>
      </w:r>
      <w:r>
        <w:rPr>
          <w:noProof/>
        </w:rPr>
        <w:fldChar w:fldCharType="separate"/>
      </w:r>
      <w:r>
        <w:rPr>
          <w:noProof/>
        </w:rPr>
        <w:t>11</w:t>
      </w:r>
      <w:r>
        <w:rPr>
          <w:noProof/>
        </w:rPr>
        <w:fldChar w:fldCharType="end"/>
      </w:r>
    </w:p>
    <w:p w14:paraId="4C472894" w14:textId="45D52651" w:rsidR="009D546F" w:rsidRDefault="009D546F">
      <w:pPr>
        <w:pStyle w:val="TOC1"/>
        <w:tabs>
          <w:tab w:val="left" w:pos="1760"/>
          <w:tab w:val="right" w:leader="dot" w:pos="9075"/>
        </w:tabs>
        <w:rPr>
          <w:rFonts w:asciiTheme="minorHAnsi" w:eastAsiaTheme="minorEastAsia" w:hAnsiTheme="minorHAnsi" w:cstheme="minorBidi"/>
          <w:noProof/>
        </w:rPr>
      </w:pPr>
      <w:r w:rsidRPr="00691D8D">
        <w:rPr>
          <w:caps/>
          <w:noProof/>
        </w:rPr>
        <w:t>Appendix A -</w:t>
      </w:r>
      <w:r>
        <w:rPr>
          <w:rFonts w:asciiTheme="minorHAnsi" w:eastAsiaTheme="minorEastAsia" w:hAnsiTheme="minorHAnsi" w:cstheme="minorBidi"/>
          <w:noProof/>
        </w:rPr>
        <w:tab/>
      </w:r>
      <w:r>
        <w:rPr>
          <w:noProof/>
        </w:rPr>
        <w:t>Original Project Schedule</w:t>
      </w:r>
      <w:r>
        <w:rPr>
          <w:noProof/>
        </w:rPr>
        <w:tab/>
      </w:r>
      <w:r>
        <w:rPr>
          <w:noProof/>
        </w:rPr>
        <w:fldChar w:fldCharType="begin"/>
      </w:r>
      <w:r>
        <w:rPr>
          <w:noProof/>
        </w:rPr>
        <w:instrText xml:space="preserve"> PAGEREF _Toc55302580 \h </w:instrText>
      </w:r>
      <w:r>
        <w:rPr>
          <w:noProof/>
        </w:rPr>
      </w:r>
      <w:r>
        <w:rPr>
          <w:noProof/>
        </w:rPr>
        <w:fldChar w:fldCharType="separate"/>
      </w:r>
      <w:r>
        <w:rPr>
          <w:noProof/>
        </w:rPr>
        <w:t>12</w:t>
      </w:r>
      <w:r>
        <w:rPr>
          <w:noProof/>
        </w:rPr>
        <w:fldChar w:fldCharType="end"/>
      </w:r>
    </w:p>
    <w:p w14:paraId="60ECA076" w14:textId="1B73B2D2" w:rsidR="009D546F" w:rsidRDefault="009D546F">
      <w:pPr>
        <w:pStyle w:val="TOC1"/>
        <w:tabs>
          <w:tab w:val="left" w:pos="440"/>
          <w:tab w:val="right" w:leader="dot" w:pos="9075"/>
        </w:tabs>
        <w:rPr>
          <w:rFonts w:asciiTheme="minorHAnsi" w:eastAsiaTheme="minorEastAsia" w:hAnsiTheme="minorHAnsi" w:cstheme="minorBidi"/>
          <w:noProof/>
        </w:rPr>
      </w:pPr>
      <w:r>
        <w:rPr>
          <w:noProof/>
        </w:rPr>
        <w:t>1</w:t>
      </w:r>
      <w:r>
        <w:rPr>
          <w:rFonts w:asciiTheme="minorHAnsi" w:eastAsiaTheme="minorEastAsia" w:hAnsiTheme="minorHAnsi" w:cstheme="minorBidi"/>
          <w:noProof/>
        </w:rPr>
        <w:tab/>
      </w:r>
      <w:r>
        <w:rPr>
          <w:noProof/>
        </w:rPr>
        <w:t>Original schedule</w:t>
      </w:r>
      <w:r>
        <w:rPr>
          <w:noProof/>
        </w:rPr>
        <w:tab/>
      </w:r>
      <w:r>
        <w:rPr>
          <w:noProof/>
        </w:rPr>
        <w:fldChar w:fldCharType="begin"/>
      </w:r>
      <w:r>
        <w:rPr>
          <w:noProof/>
        </w:rPr>
        <w:instrText xml:space="preserve"> PAGEREF _Toc55302581 \h </w:instrText>
      </w:r>
      <w:r>
        <w:rPr>
          <w:noProof/>
        </w:rPr>
      </w:r>
      <w:r>
        <w:rPr>
          <w:noProof/>
        </w:rPr>
        <w:fldChar w:fldCharType="separate"/>
      </w:r>
      <w:r>
        <w:rPr>
          <w:noProof/>
        </w:rPr>
        <w:t>12</w:t>
      </w:r>
      <w:r>
        <w:rPr>
          <w:noProof/>
        </w:rPr>
        <w:fldChar w:fldCharType="end"/>
      </w:r>
    </w:p>
    <w:p w14:paraId="70D4C1E1" w14:textId="5717F276" w:rsidR="009D546F" w:rsidRDefault="009D546F">
      <w:pPr>
        <w:pStyle w:val="TOC1"/>
        <w:tabs>
          <w:tab w:val="left" w:pos="440"/>
          <w:tab w:val="right" w:leader="dot" w:pos="9075"/>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Revised schedule</w:t>
      </w:r>
      <w:r>
        <w:rPr>
          <w:noProof/>
        </w:rPr>
        <w:tab/>
      </w:r>
      <w:r>
        <w:rPr>
          <w:noProof/>
        </w:rPr>
        <w:fldChar w:fldCharType="begin"/>
      </w:r>
      <w:r>
        <w:rPr>
          <w:noProof/>
        </w:rPr>
        <w:instrText xml:space="preserve"> PAGEREF _Toc55302582 \h </w:instrText>
      </w:r>
      <w:r>
        <w:rPr>
          <w:noProof/>
        </w:rPr>
      </w:r>
      <w:r>
        <w:rPr>
          <w:noProof/>
        </w:rPr>
        <w:fldChar w:fldCharType="separate"/>
      </w:r>
      <w:r>
        <w:rPr>
          <w:noProof/>
        </w:rPr>
        <w:t>12</w:t>
      </w:r>
      <w:r>
        <w:rPr>
          <w:noProof/>
        </w:rPr>
        <w:fldChar w:fldCharType="end"/>
      </w:r>
    </w:p>
    <w:p w14:paraId="2D1ECDF9" w14:textId="6C96D662" w:rsidR="009D546F" w:rsidRDefault="009D546F">
      <w:pPr>
        <w:pStyle w:val="TOC1"/>
        <w:tabs>
          <w:tab w:val="left" w:pos="1760"/>
          <w:tab w:val="right" w:leader="dot" w:pos="9075"/>
        </w:tabs>
        <w:rPr>
          <w:rFonts w:asciiTheme="minorHAnsi" w:eastAsiaTheme="minorEastAsia" w:hAnsiTheme="minorHAnsi" w:cstheme="minorBidi"/>
          <w:noProof/>
        </w:rPr>
      </w:pPr>
      <w:r w:rsidRPr="00691D8D">
        <w:rPr>
          <w:caps/>
          <w:noProof/>
        </w:rPr>
        <w:t>Appendix B -</w:t>
      </w:r>
      <w:r>
        <w:rPr>
          <w:rFonts w:asciiTheme="minorHAnsi" w:eastAsiaTheme="minorEastAsia" w:hAnsiTheme="minorHAnsi" w:cstheme="minorBidi"/>
          <w:noProof/>
        </w:rPr>
        <w:tab/>
      </w:r>
      <w:r>
        <w:rPr>
          <w:noProof/>
        </w:rPr>
        <w:t>???????</w:t>
      </w:r>
      <w:r>
        <w:rPr>
          <w:noProof/>
        </w:rPr>
        <w:tab/>
      </w:r>
      <w:r>
        <w:rPr>
          <w:noProof/>
        </w:rPr>
        <w:fldChar w:fldCharType="begin"/>
      </w:r>
      <w:r>
        <w:rPr>
          <w:noProof/>
        </w:rPr>
        <w:instrText xml:space="preserve"> PAGEREF _Toc55302583 \h </w:instrText>
      </w:r>
      <w:r>
        <w:rPr>
          <w:noProof/>
        </w:rPr>
      </w:r>
      <w:r>
        <w:rPr>
          <w:noProof/>
        </w:rPr>
        <w:fldChar w:fldCharType="separate"/>
      </w:r>
      <w:r>
        <w:rPr>
          <w:noProof/>
        </w:rPr>
        <w:t>13</w:t>
      </w:r>
      <w:r>
        <w:rPr>
          <w:noProof/>
        </w:rPr>
        <w:fldChar w:fldCharType="end"/>
      </w:r>
    </w:p>
    <w:p w14:paraId="11D09F67" w14:textId="7D550673" w:rsidR="009D546F" w:rsidRDefault="009D546F">
      <w:pPr>
        <w:pStyle w:val="TOC1"/>
        <w:tabs>
          <w:tab w:val="left" w:pos="440"/>
          <w:tab w:val="right" w:leader="dot" w:pos="9075"/>
        </w:tabs>
        <w:rPr>
          <w:rFonts w:asciiTheme="minorHAnsi" w:eastAsiaTheme="minorEastAsia" w:hAnsiTheme="minorHAnsi" w:cstheme="minorBidi"/>
          <w:noProof/>
        </w:rPr>
      </w:pPr>
      <w:r>
        <w:rPr>
          <w:noProof/>
        </w:rPr>
        <w:t>1</w:t>
      </w:r>
      <w:r>
        <w:rPr>
          <w:rFonts w:asciiTheme="minorHAnsi" w:eastAsiaTheme="minorEastAsia" w:hAnsiTheme="minorHAnsi" w:cstheme="minorBidi"/>
          <w:noProof/>
        </w:rPr>
        <w:tab/>
      </w:r>
      <w:r>
        <w:rPr>
          <w:noProof/>
        </w:rPr>
        <w:t>Sub heading</w:t>
      </w:r>
      <w:r>
        <w:rPr>
          <w:noProof/>
        </w:rPr>
        <w:tab/>
      </w:r>
      <w:r>
        <w:rPr>
          <w:noProof/>
        </w:rPr>
        <w:fldChar w:fldCharType="begin"/>
      </w:r>
      <w:r>
        <w:rPr>
          <w:noProof/>
        </w:rPr>
        <w:instrText xml:space="preserve"> PAGEREF _Toc55302584 \h </w:instrText>
      </w:r>
      <w:r>
        <w:rPr>
          <w:noProof/>
        </w:rPr>
      </w:r>
      <w:r>
        <w:rPr>
          <w:noProof/>
        </w:rPr>
        <w:fldChar w:fldCharType="separate"/>
      </w:r>
      <w:r>
        <w:rPr>
          <w:noProof/>
        </w:rPr>
        <w:t>13</w:t>
      </w:r>
      <w:r>
        <w:rPr>
          <w:noProof/>
        </w:rPr>
        <w:fldChar w:fldCharType="end"/>
      </w:r>
    </w:p>
    <w:p w14:paraId="0B7FF302" w14:textId="323F4D48" w:rsidR="009D546F" w:rsidRDefault="009D546F">
      <w:pPr>
        <w:pStyle w:val="TOC1"/>
        <w:tabs>
          <w:tab w:val="left" w:pos="1760"/>
          <w:tab w:val="right" w:leader="dot" w:pos="9075"/>
        </w:tabs>
        <w:rPr>
          <w:rFonts w:asciiTheme="minorHAnsi" w:eastAsiaTheme="minorEastAsia" w:hAnsiTheme="minorHAnsi" w:cstheme="minorBidi"/>
          <w:noProof/>
        </w:rPr>
      </w:pPr>
      <w:r w:rsidRPr="00691D8D">
        <w:rPr>
          <w:caps/>
          <w:noProof/>
        </w:rPr>
        <w:lastRenderedPageBreak/>
        <w:t>Appendix C -</w:t>
      </w:r>
      <w:r>
        <w:rPr>
          <w:rFonts w:asciiTheme="minorHAnsi" w:eastAsiaTheme="minorEastAsia" w:hAnsiTheme="minorHAnsi" w:cstheme="minorBidi"/>
          <w:noProof/>
        </w:rPr>
        <w:tab/>
      </w:r>
      <w:r>
        <w:rPr>
          <w:noProof/>
        </w:rPr>
        <w:t>???????</w:t>
      </w:r>
      <w:r>
        <w:rPr>
          <w:noProof/>
        </w:rPr>
        <w:tab/>
      </w:r>
      <w:r>
        <w:rPr>
          <w:noProof/>
        </w:rPr>
        <w:fldChar w:fldCharType="begin"/>
      </w:r>
      <w:r>
        <w:rPr>
          <w:noProof/>
        </w:rPr>
        <w:instrText xml:space="preserve"> PAGEREF _Toc55302585 \h </w:instrText>
      </w:r>
      <w:r>
        <w:rPr>
          <w:noProof/>
        </w:rPr>
      </w:r>
      <w:r>
        <w:rPr>
          <w:noProof/>
        </w:rPr>
        <w:fldChar w:fldCharType="separate"/>
      </w:r>
      <w:r>
        <w:rPr>
          <w:noProof/>
        </w:rPr>
        <w:t>14</w:t>
      </w:r>
      <w:r>
        <w:rPr>
          <w:noProof/>
        </w:rPr>
        <w:fldChar w:fldCharType="end"/>
      </w:r>
    </w:p>
    <w:p w14:paraId="3E3FA782" w14:textId="469A5D3B" w:rsidR="00B471B8" w:rsidRDefault="00603F03" w:rsidP="007B2604">
      <w:r>
        <w:fldChar w:fldCharType="end"/>
      </w:r>
    </w:p>
    <w:p w14:paraId="2B09FB0C" w14:textId="77777777" w:rsidR="00C83B2A" w:rsidRPr="00C83B2A" w:rsidRDefault="00B471B8" w:rsidP="00B471B8">
      <w:r>
        <w:br w:type="page"/>
      </w:r>
    </w:p>
    <w:p w14:paraId="38F0C683" w14:textId="77777777" w:rsidR="00AF373D" w:rsidRPr="00AF373D" w:rsidRDefault="00AF373D" w:rsidP="00AF373D">
      <w:r w:rsidRPr="00AF373D">
        <w:lastRenderedPageBreak/>
        <w:t>The report should be divided into chapters each of which may be divided into</w:t>
      </w:r>
      <w:r w:rsidR="00C83B2A">
        <w:t xml:space="preserve"> </w:t>
      </w:r>
      <w:r w:rsidRPr="00AF373D">
        <w:t>sections which may again be divided into subsections and so on. Each chapter</w:t>
      </w:r>
      <w:r w:rsidR="00C83B2A">
        <w:t xml:space="preserve"> </w:t>
      </w:r>
      <w:r w:rsidRPr="00AF373D">
        <w:t>and numbered section should have a title, and the contents page should list the</w:t>
      </w:r>
      <w:r w:rsidR="00C83B2A">
        <w:t xml:space="preserve"> </w:t>
      </w:r>
      <w:r w:rsidRPr="00AF373D">
        <w:t>most significant of these.</w:t>
      </w:r>
    </w:p>
    <w:p w14:paraId="07FC708D" w14:textId="77777777" w:rsidR="00AF373D" w:rsidRDefault="00AF373D" w:rsidP="00AF373D"/>
    <w:p w14:paraId="7A768658" w14:textId="77777777" w:rsidR="00C83B2A" w:rsidRDefault="00C83B2A" w:rsidP="00AF373D">
      <w:r>
        <w:t xml:space="preserve">You should use the styles </w:t>
      </w:r>
      <w:r w:rsidRPr="00166B4E">
        <w:rPr>
          <w:rStyle w:val="Emphasis"/>
        </w:rPr>
        <w:t xml:space="preserve">Heading 1, </w:t>
      </w:r>
      <w:r w:rsidR="003374DB" w:rsidRPr="00166B4E">
        <w:rPr>
          <w:rStyle w:val="Emphasis"/>
        </w:rPr>
        <w:t>H</w:t>
      </w:r>
      <w:r w:rsidRPr="00166B4E">
        <w:rPr>
          <w:rStyle w:val="Emphasis"/>
        </w:rPr>
        <w:t>eading 2 Heading 3</w:t>
      </w:r>
      <w:r>
        <w:t xml:space="preserve"> for the main body of the report. You should use the </w:t>
      </w:r>
      <w:r w:rsidRPr="00166B4E">
        <w:rPr>
          <w:rStyle w:val="Emphasis"/>
        </w:rPr>
        <w:t>Headings others</w:t>
      </w:r>
      <w:r>
        <w:t xml:space="preserve"> for the abstract, preface etc.</w:t>
      </w:r>
      <w:r w:rsidR="003374DB">
        <w:t xml:space="preserve"> You should use the </w:t>
      </w:r>
      <w:r w:rsidR="003374DB" w:rsidRPr="00166B4E">
        <w:rPr>
          <w:rStyle w:val="Emphasis"/>
        </w:rPr>
        <w:t xml:space="preserve">Headings </w:t>
      </w:r>
      <w:r w:rsidR="00166B4E" w:rsidRPr="00166B4E">
        <w:rPr>
          <w:rStyle w:val="Emphasis"/>
        </w:rPr>
        <w:t xml:space="preserve">for </w:t>
      </w:r>
      <w:r w:rsidR="003374DB" w:rsidRPr="00166B4E">
        <w:rPr>
          <w:rStyle w:val="Emphasis"/>
        </w:rPr>
        <w:t>appendices</w:t>
      </w:r>
      <w:r w:rsidR="003374DB">
        <w:t xml:space="preserve"> style for the appendices.</w:t>
      </w:r>
    </w:p>
    <w:p w14:paraId="300CD5DB" w14:textId="77777777" w:rsidR="003374DB" w:rsidRDefault="003374DB" w:rsidP="00AF373D"/>
    <w:p w14:paraId="7774FE02" w14:textId="77777777" w:rsidR="00193CB1" w:rsidRPr="00AF373D" w:rsidRDefault="00193CB1" w:rsidP="00AF373D">
      <w:r>
        <w:t>Chapters should be numbered (1,2,…) and each section sub-numbered (2.1, 2.2,2.3…). Further decomposition into subsections should be numbered (2.2.1, 2.2.2,</w:t>
      </w:r>
      <w:r w:rsidR="001B0BA0">
        <w:t xml:space="preserve"> </w:t>
      </w:r>
      <w:r>
        <w:t>2.2.3 and so on). Each chapter and numbered section or subsection should have</w:t>
      </w:r>
      <w:r w:rsidR="001B0BA0">
        <w:t xml:space="preserve"> </w:t>
      </w:r>
      <w:r>
        <w:t>a title, and the contents page should list the most significant of these.</w:t>
      </w:r>
      <w:r w:rsidR="003374DB">
        <w:t xml:space="preserve"> This will be done automatically if you use styles.</w:t>
      </w:r>
      <w:r w:rsidR="00EE6CC8">
        <w:t xml:space="preserve"> </w:t>
      </w:r>
      <w:r w:rsidR="00EE6CC8" w:rsidRPr="00EE6CC8">
        <w:rPr>
          <w:b/>
        </w:rPr>
        <w:t>Please start each chapter on a   new page</w:t>
      </w:r>
    </w:p>
    <w:p w14:paraId="5E418F8E" w14:textId="77777777" w:rsidR="00193CB1" w:rsidRDefault="00193CB1" w:rsidP="00193CB1"/>
    <w:p w14:paraId="142D2C1B" w14:textId="77777777" w:rsidR="001B0BA0" w:rsidRPr="00166B4E" w:rsidRDefault="001B0BA0" w:rsidP="00193CB1">
      <w:pPr>
        <w:rPr>
          <w:rStyle w:val="Strong"/>
        </w:rPr>
      </w:pPr>
      <w:r w:rsidRPr="00166B4E">
        <w:rPr>
          <w:rStyle w:val="Strong"/>
        </w:rPr>
        <w:t>To generate contents (you must have used the styles described above).</w:t>
      </w:r>
      <w:r w:rsidR="008C4683" w:rsidRPr="00166B4E">
        <w:rPr>
          <w:rStyle w:val="Strong"/>
        </w:rPr>
        <w:t xml:space="preserve"> </w:t>
      </w:r>
    </w:p>
    <w:p w14:paraId="2401C268" w14:textId="77777777" w:rsidR="00C83B2A" w:rsidRDefault="009D4649" w:rsidP="00193CB1">
      <w:r>
        <w:rPr>
          <w:noProof/>
        </w:rPr>
        <w:drawing>
          <wp:anchor distT="0" distB="0" distL="114300" distR="114300" simplePos="0" relativeHeight="251656704" behindDoc="0" locked="0" layoutInCell="1" allowOverlap="1" wp14:anchorId="0EF7C274" wp14:editId="51EB86B3">
            <wp:simplePos x="0" y="0"/>
            <wp:positionH relativeFrom="column">
              <wp:posOffset>2080895</wp:posOffset>
            </wp:positionH>
            <wp:positionV relativeFrom="paragraph">
              <wp:posOffset>234950</wp:posOffset>
            </wp:positionV>
            <wp:extent cx="4390390" cy="3843655"/>
            <wp:effectExtent l="0" t="0" r="0" b="4445"/>
            <wp:wrapSquare wrapText="bothSides"/>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0390" cy="384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1B0BA0">
        <w:t>P</w:t>
      </w:r>
      <w:r w:rsidR="008C4683">
        <w:t xml:space="preserve">ut the cursor on the first </w:t>
      </w:r>
      <w:r w:rsidR="00C83B2A">
        <w:t xml:space="preserve">normal </w:t>
      </w:r>
      <w:r w:rsidR="008C4683">
        <w:t>line</w:t>
      </w:r>
      <w:r w:rsidR="00C83B2A">
        <w:t xml:space="preserve"> of this page</w:t>
      </w:r>
      <w:r w:rsidR="008C4683">
        <w:t xml:space="preserve">, </w:t>
      </w:r>
      <w:r w:rsidR="001B0BA0">
        <w:t xml:space="preserve">from the </w:t>
      </w:r>
      <w:r w:rsidR="00B471B8">
        <w:t>tabs</w:t>
      </w:r>
      <w:r w:rsidR="001B0BA0">
        <w:t xml:space="preserve"> select:</w:t>
      </w:r>
    </w:p>
    <w:p w14:paraId="728BC4E7" w14:textId="77777777" w:rsidR="001B0BA0" w:rsidRPr="00166B4E" w:rsidRDefault="008C4683" w:rsidP="00193CB1">
      <w:pPr>
        <w:rPr>
          <w:rStyle w:val="Strong"/>
        </w:rPr>
      </w:pPr>
      <w:r w:rsidRPr="00166B4E">
        <w:rPr>
          <w:rStyle w:val="Strong"/>
        </w:rPr>
        <w:t xml:space="preserve">Reference </w:t>
      </w:r>
      <w:r w:rsidR="001B0BA0" w:rsidRPr="00166B4E">
        <w:rPr>
          <w:rStyle w:val="Strong"/>
        </w:rPr>
        <w:t>&gt;</w:t>
      </w:r>
    </w:p>
    <w:p w14:paraId="770DC9CD" w14:textId="77777777" w:rsidR="00DA2125" w:rsidRDefault="008C4683" w:rsidP="00193CB1">
      <w:r w:rsidRPr="00166B4E">
        <w:rPr>
          <w:rStyle w:val="Strong"/>
        </w:rPr>
        <w:t xml:space="preserve">Table of Contents </w:t>
      </w:r>
      <w:r w:rsidR="00B471B8">
        <w:rPr>
          <w:rStyle w:val="Strong"/>
        </w:rPr>
        <w:t>&gt;</w:t>
      </w:r>
    </w:p>
    <w:p w14:paraId="6703AF49" w14:textId="77777777" w:rsidR="008C4683" w:rsidRPr="00B471B8" w:rsidRDefault="00B471B8" w:rsidP="00193CB1">
      <w:pPr>
        <w:rPr>
          <w:rStyle w:val="Strong"/>
        </w:rPr>
      </w:pPr>
      <w:r w:rsidRPr="00B471B8">
        <w:rPr>
          <w:rStyle w:val="Strong"/>
        </w:rPr>
        <w:t>Insert table of contents</w:t>
      </w:r>
      <w:r w:rsidR="00C83B2A" w:rsidRPr="00B471B8">
        <w:rPr>
          <w:rStyle w:val="Strong"/>
        </w:rPr>
        <w:t xml:space="preserve"> </w:t>
      </w:r>
    </w:p>
    <w:p w14:paraId="1368806E" w14:textId="77777777" w:rsidR="00C83B2A" w:rsidRDefault="00C83B2A" w:rsidP="00193CB1"/>
    <w:p w14:paraId="2B13A792" w14:textId="77777777" w:rsidR="00C83B2A" w:rsidRDefault="00C83B2A" w:rsidP="00193CB1"/>
    <w:p w14:paraId="2C105AF1" w14:textId="77777777" w:rsidR="001B0BA0" w:rsidRDefault="009D4649" w:rsidP="00193CB1">
      <w:r>
        <w:rPr>
          <w:noProof/>
        </w:rPr>
        <mc:AlternateContent>
          <mc:Choice Requires="wps">
            <w:drawing>
              <wp:anchor distT="0" distB="0" distL="114300" distR="114300" simplePos="0" relativeHeight="251657728" behindDoc="0" locked="0" layoutInCell="1" allowOverlap="1" wp14:anchorId="539B6176" wp14:editId="0AF6BCF1">
                <wp:simplePos x="0" y="0"/>
                <wp:positionH relativeFrom="column">
                  <wp:posOffset>4478655</wp:posOffset>
                </wp:positionH>
                <wp:positionV relativeFrom="paragraph">
                  <wp:posOffset>94615</wp:posOffset>
                </wp:positionV>
                <wp:extent cx="172720" cy="314960"/>
                <wp:effectExtent l="38100" t="38100" r="36830" b="2794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2720" cy="314960"/>
                        </a:xfrm>
                        <a:prstGeom prst="straightConnector1">
                          <a:avLst/>
                        </a:prstGeom>
                        <a:noFill/>
                        <a:ln w="9525">
                          <a:solidFill>
                            <a:srgbClr val="FF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9231CA" id="_x0000_t32" coordsize="21600,21600" o:spt="32" o:oned="t" path="m,l21600,21600e" filled="f">
                <v:path arrowok="t" fillok="f" o:connecttype="none"/>
                <o:lock v:ext="edit" shapetype="t"/>
              </v:shapetype>
              <v:shape id="AutoShape 5" o:spid="_x0000_s1026" type="#_x0000_t32" style="position:absolute;margin-left:352.65pt;margin-top:7.45pt;width:13.6pt;height:24.8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" strokecolor="red">
                <v:stroke endarrow="block"/>
              </v:shape>
            </w:pict>
          </mc:Fallback>
        </mc:AlternateContent>
      </w:r>
      <w:r w:rsidR="001B0BA0">
        <w:t>Delete irrelevant text.</w:t>
      </w:r>
    </w:p>
    <w:p w14:paraId="0A7D8D4C" w14:textId="77777777" w:rsidR="001B0BA0" w:rsidRPr="00166B4E" w:rsidRDefault="001B0BA0" w:rsidP="00193CB1">
      <w:pPr>
        <w:rPr>
          <w:rStyle w:val="Strong"/>
        </w:rPr>
      </w:pPr>
      <w:r w:rsidRPr="00166B4E">
        <w:rPr>
          <w:rStyle w:val="Strong"/>
        </w:rPr>
        <w:t>DO NOT DELETE SECTION BREAKS</w:t>
      </w:r>
    </w:p>
    <w:p w14:paraId="0DA24380" w14:textId="77777777" w:rsidR="001B0BA0" w:rsidRDefault="001B0BA0" w:rsidP="00193CB1"/>
    <w:p w14:paraId="25044365" w14:textId="77777777" w:rsidR="00E71340" w:rsidRDefault="00E71340" w:rsidP="00193CB1"/>
    <w:p w14:paraId="2F9A2E84" w14:textId="77777777" w:rsidR="00E71340" w:rsidRPr="00166B4E" w:rsidRDefault="009D4649" w:rsidP="00193CB1">
      <w:pPr>
        <w:rPr>
          <w:rStyle w:val="Strong"/>
        </w:rPr>
      </w:pPr>
      <w:r>
        <w:rPr>
          <w:noProof/>
        </w:rPr>
        <mc:AlternateContent>
          <mc:Choice Requires="wps">
            <w:drawing>
              <wp:anchor distT="0" distB="0" distL="114300" distR="114300" simplePos="0" relativeHeight="251658752" behindDoc="0" locked="0" layoutInCell="1" allowOverlap="1" wp14:anchorId="36BB318F" wp14:editId="466903C8">
                <wp:simplePos x="0" y="0"/>
                <wp:positionH relativeFrom="column">
                  <wp:posOffset>3320415</wp:posOffset>
                </wp:positionH>
                <wp:positionV relativeFrom="paragraph">
                  <wp:posOffset>109220</wp:posOffset>
                </wp:positionV>
                <wp:extent cx="172720" cy="314960"/>
                <wp:effectExtent l="38100" t="38100" r="36830" b="2794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2720" cy="314960"/>
                        </a:xfrm>
                        <a:prstGeom prst="straightConnector1">
                          <a:avLst/>
                        </a:prstGeom>
                        <a:noFill/>
                        <a:ln w="9525">
                          <a:solidFill>
                            <a:srgbClr val="FF0000"/>
                          </a:solidFill>
                          <a:round/>
                          <a:headEnd/>
                          <a:tailEnd type="triangle" w="med" len="me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E9368D" id="AutoShape 6" o:spid="_x0000_s1026" type="#_x0000_t32" style="position:absolute;margin-left:261.45pt;margin-top:8.6pt;width:13.6pt;height:24.8pt;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" strokecolor="red">
                <v:stroke endarrow="block"/>
              </v:shape>
            </w:pict>
          </mc:Fallback>
        </mc:AlternateContent>
      </w:r>
      <w:r w:rsidR="007F1486" w:rsidRPr="00166B4E">
        <w:rPr>
          <w:rStyle w:val="Strong"/>
        </w:rPr>
        <w:t xml:space="preserve">To update </w:t>
      </w:r>
      <w:r w:rsidR="00E71340" w:rsidRPr="00166B4E">
        <w:rPr>
          <w:rStyle w:val="Strong"/>
        </w:rPr>
        <w:t>contents</w:t>
      </w:r>
      <w:r w:rsidR="007F1486" w:rsidRPr="00166B4E">
        <w:rPr>
          <w:rStyle w:val="Strong"/>
        </w:rPr>
        <w:t xml:space="preserve"> </w:t>
      </w:r>
    </w:p>
    <w:p w14:paraId="48F759F7" w14:textId="77777777" w:rsidR="007B2604" w:rsidRDefault="007F1486" w:rsidP="00193CB1">
      <w:r>
        <w:t xml:space="preserve">right click on any part of the content area and select </w:t>
      </w:r>
      <w:r w:rsidR="00966D84" w:rsidRPr="00966D84">
        <w:rPr>
          <w:rStyle w:val="Strong"/>
        </w:rPr>
        <w:t>U</w:t>
      </w:r>
      <w:r w:rsidRPr="00966D84">
        <w:rPr>
          <w:rStyle w:val="Strong"/>
        </w:rPr>
        <w:t>pdate</w:t>
      </w:r>
      <w:r w:rsidR="00966D84" w:rsidRPr="00966D84">
        <w:rPr>
          <w:rStyle w:val="Strong"/>
        </w:rPr>
        <w:t xml:space="preserve"> Field</w:t>
      </w:r>
      <w:r w:rsidRPr="00966D84">
        <w:rPr>
          <w:rStyle w:val="Strong"/>
        </w:rPr>
        <w:t>.</w:t>
      </w:r>
    </w:p>
    <w:p w14:paraId="544334AB" w14:textId="77777777" w:rsidR="001B0BA0" w:rsidRDefault="001B0BA0" w:rsidP="00193CB1"/>
    <w:p w14:paraId="31485917" w14:textId="77777777" w:rsidR="00D940B9" w:rsidRDefault="00D940B9"/>
    <w:p w14:paraId="3F8EA072" w14:textId="77777777" w:rsidR="00D940B9" w:rsidRDefault="00D940B9">
      <w:pPr>
        <w:sectPr w:rsidR="00D940B9" w:rsidSect="00AF373D">
          <w:headerReference w:type="default" r:id="rId9"/>
          <w:footerReference w:type="even" r:id="rId10"/>
          <w:footerReference w:type="default" r:id="rId11"/>
          <w:pgSz w:w="11907" w:h="16840" w:code="9"/>
          <w:pgMar w:top="1411" w:right="1411"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lowerRoman"/>
          <w:cols w:space="720"/>
          <w:noEndnote/>
          <w:titlePg/>
        </w:sectPr>
      </w:pPr>
    </w:p>
    <w:p w14:paraId="5DAE0E21" w14:textId="77777777" w:rsidR="00C03E53" w:rsidRDefault="00E74DF7" w:rsidP="0094234A">
      <w:pPr>
        <w:pStyle w:val="Heading1"/>
      </w:pPr>
      <w:bookmarkStart w:id="21" w:name="_Toc122923491"/>
      <w:bookmarkStart w:id="22" w:name="_Toc122923597"/>
      <w:bookmarkStart w:id="23" w:name="_Toc174261927"/>
      <w:bookmarkStart w:id="24" w:name="_Toc400960514"/>
      <w:bookmarkStart w:id="25" w:name="_Toc55302555"/>
      <w:r>
        <w:lastRenderedPageBreak/>
        <w:t>Introduction</w:t>
      </w:r>
      <w:bookmarkEnd w:id="21"/>
      <w:bookmarkEnd w:id="22"/>
      <w:bookmarkEnd w:id="23"/>
      <w:bookmarkEnd w:id="24"/>
      <w:bookmarkEnd w:id="25"/>
    </w:p>
    <w:p w14:paraId="7960E439" w14:textId="77777777" w:rsidR="00B1123A" w:rsidRDefault="00B1123A" w:rsidP="00B1123A">
      <w:pPr>
        <w:pStyle w:val="Heading2"/>
        <w:numPr>
          <w:ilvl w:val="1"/>
          <w:numId w:val="20"/>
        </w:numPr>
      </w:pPr>
      <w:bookmarkStart w:id="26" w:name="_Toc55302556"/>
      <w:r>
        <w:t>Background</w:t>
      </w:r>
      <w:bookmarkEnd w:id="26"/>
    </w:p>
    <w:p w14:paraId="15204F8D" w14:textId="5307751A" w:rsidR="00764242" w:rsidRDefault="00764242" w:rsidP="00764242">
      <w:r>
        <w:t>The first chapter of the report is commonly an introduction, which gives an account of the work to be done and the context in which it is to be done, usually providing background information</w:t>
      </w:r>
      <w:r w:rsidR="008D00EA">
        <w:t xml:space="preserve"> (referenced)</w:t>
      </w:r>
      <w:r>
        <w:t xml:space="preserve"> </w:t>
      </w:r>
      <w:r w:rsidR="008D00EA">
        <w:t>justifying</w:t>
      </w:r>
      <w:r>
        <w:t xml:space="preserve"> </w:t>
      </w:r>
      <w:r w:rsidR="008D00EA">
        <w:t xml:space="preserve">the need for the work you have done. </w:t>
      </w:r>
      <w:r>
        <w:t xml:space="preserve">This should </w:t>
      </w:r>
      <w:r w:rsidR="008D00EA">
        <w:t xml:space="preserve">also </w:t>
      </w:r>
      <w:r>
        <w:t>include a clear statement of aims and objectives</w:t>
      </w:r>
      <w:r w:rsidR="0055469D">
        <w:t xml:space="preserve"> (refer to </w:t>
      </w:r>
      <w:r w:rsidR="00EC759E">
        <w:t xml:space="preserve">your </w:t>
      </w:r>
      <w:r w:rsidR="0055469D">
        <w:t>project proposal)</w:t>
      </w:r>
      <w:r>
        <w:t xml:space="preserve"> and the methods used in carrying out the work involved in each stage of the project.</w:t>
      </w:r>
    </w:p>
    <w:p w14:paraId="13989CFB" w14:textId="77777777" w:rsidR="00764242" w:rsidRDefault="00764242" w:rsidP="002966AF"/>
    <w:p w14:paraId="60CB0AF8" w14:textId="77777777" w:rsidR="002966AF" w:rsidRDefault="002966AF" w:rsidP="0055469D">
      <w:pPr>
        <w:pBdr>
          <w:top w:val="single" w:sz="4" w:space="1" w:color="auto"/>
          <w:left w:val="single" w:sz="4" w:space="4" w:color="auto"/>
          <w:bottom w:val="single" w:sz="4" w:space="1" w:color="auto"/>
          <w:right w:val="single" w:sz="4" w:space="4" w:color="auto"/>
        </w:pBdr>
      </w:pPr>
      <w:r>
        <w:t>When discussing</w:t>
      </w:r>
      <w:r w:rsidR="00C63221">
        <w:t xml:space="preserve"> your project it should be referred to in the pas</w:t>
      </w:r>
      <w:r w:rsidR="0055469D">
        <w:t>t tense. It should be completed by the time the report is read</w:t>
      </w:r>
    </w:p>
    <w:p w14:paraId="6870B85D" w14:textId="77777777" w:rsidR="00C63221" w:rsidRDefault="00C63221" w:rsidP="0055469D">
      <w:pPr>
        <w:pBdr>
          <w:top w:val="single" w:sz="4" w:space="1" w:color="auto"/>
          <w:left w:val="single" w:sz="4" w:space="4" w:color="auto"/>
          <w:bottom w:val="single" w:sz="4" w:space="1" w:color="auto"/>
          <w:right w:val="single" w:sz="4" w:space="4" w:color="auto"/>
        </w:pBdr>
      </w:pPr>
    </w:p>
    <w:p w14:paraId="475DB3AF" w14:textId="77777777" w:rsidR="00C63221" w:rsidRDefault="00C63221" w:rsidP="0055469D">
      <w:pPr>
        <w:pBdr>
          <w:top w:val="single" w:sz="4" w:space="1" w:color="auto"/>
          <w:left w:val="single" w:sz="4" w:space="4" w:color="auto"/>
          <w:bottom w:val="single" w:sz="4" w:space="1" w:color="auto"/>
          <w:right w:val="single" w:sz="4" w:space="4" w:color="auto"/>
        </w:pBdr>
      </w:pPr>
      <w:r>
        <w:t xml:space="preserve">“the </w:t>
      </w:r>
      <w:r w:rsidRPr="00166B4E">
        <w:rPr>
          <w:rStyle w:val="Strong"/>
        </w:rPr>
        <w:t>project</w:t>
      </w:r>
      <w:r>
        <w:t xml:space="preserve"> </w:t>
      </w:r>
      <w:r w:rsidRPr="00166B4E">
        <w:rPr>
          <w:rStyle w:val="Strong"/>
        </w:rPr>
        <w:t>investigated</w:t>
      </w:r>
      <w:r>
        <w:t xml:space="preserve"> the role of HCI in the design of web pages and </w:t>
      </w:r>
      <w:r w:rsidRPr="00166B4E">
        <w:rPr>
          <w:rStyle w:val="Strong"/>
        </w:rPr>
        <w:t>resulted</w:t>
      </w:r>
      <w:r>
        <w:t xml:space="preserve"> in the creation of a web site for a doctors surgery.”</w:t>
      </w:r>
    </w:p>
    <w:p w14:paraId="70C309A0" w14:textId="77777777" w:rsidR="00C63221" w:rsidRDefault="00C63221" w:rsidP="0055469D">
      <w:pPr>
        <w:pBdr>
          <w:top w:val="single" w:sz="4" w:space="1" w:color="auto"/>
          <w:left w:val="single" w:sz="4" w:space="4" w:color="auto"/>
          <w:bottom w:val="single" w:sz="4" w:space="1" w:color="auto"/>
          <w:right w:val="single" w:sz="4" w:space="4" w:color="auto"/>
        </w:pBdr>
      </w:pPr>
    </w:p>
    <w:p w14:paraId="05554327" w14:textId="77777777" w:rsidR="00CD4206" w:rsidRDefault="00CD4206" w:rsidP="0055469D">
      <w:pPr>
        <w:pBdr>
          <w:top w:val="single" w:sz="4" w:space="1" w:color="auto"/>
          <w:left w:val="single" w:sz="4" w:space="4" w:color="auto"/>
          <w:bottom w:val="single" w:sz="4" w:space="1" w:color="auto"/>
          <w:right w:val="single" w:sz="4" w:space="4" w:color="auto"/>
        </w:pBdr>
      </w:pPr>
      <w:r>
        <w:t>When discussing the report it can be in the present or future tense.</w:t>
      </w:r>
    </w:p>
    <w:p w14:paraId="32FDE4BE" w14:textId="77777777" w:rsidR="00C63221" w:rsidRDefault="00C63221" w:rsidP="0055469D">
      <w:pPr>
        <w:pBdr>
          <w:top w:val="single" w:sz="4" w:space="1" w:color="auto"/>
          <w:left w:val="single" w:sz="4" w:space="4" w:color="auto"/>
          <w:bottom w:val="single" w:sz="4" w:space="1" w:color="auto"/>
          <w:right w:val="single" w:sz="4" w:space="4" w:color="auto"/>
        </w:pBdr>
      </w:pPr>
    </w:p>
    <w:p w14:paraId="513D21FE" w14:textId="77777777" w:rsidR="00C63221" w:rsidRDefault="00C63221" w:rsidP="0055469D">
      <w:pPr>
        <w:pBdr>
          <w:top w:val="single" w:sz="4" w:space="1" w:color="auto"/>
          <w:left w:val="single" w:sz="4" w:space="4" w:color="auto"/>
          <w:bottom w:val="single" w:sz="4" w:space="1" w:color="auto"/>
          <w:right w:val="single" w:sz="4" w:space="4" w:color="auto"/>
        </w:pBdr>
      </w:pPr>
      <w:r>
        <w:t xml:space="preserve">“this </w:t>
      </w:r>
      <w:r w:rsidRPr="00166B4E">
        <w:rPr>
          <w:rStyle w:val="Strong"/>
        </w:rPr>
        <w:t>report</w:t>
      </w:r>
      <w:r>
        <w:t xml:space="preserve"> </w:t>
      </w:r>
      <w:r w:rsidRPr="00166B4E">
        <w:rPr>
          <w:rStyle w:val="Strong"/>
        </w:rPr>
        <w:t>investigates</w:t>
      </w:r>
      <w:r>
        <w:t xml:space="preserve"> the role of HCI in the design of web pages and then </w:t>
      </w:r>
      <w:r w:rsidRPr="00166B4E">
        <w:rPr>
          <w:rStyle w:val="Strong"/>
        </w:rPr>
        <w:t>describes</w:t>
      </w:r>
      <w:r>
        <w:t xml:space="preserve"> the implementation of a website for a doctors surgery”</w:t>
      </w:r>
    </w:p>
    <w:p w14:paraId="314DE65D" w14:textId="77777777" w:rsidR="00162E78" w:rsidRDefault="00162E78" w:rsidP="002966AF"/>
    <w:p w14:paraId="148B5681" w14:textId="77777777" w:rsidR="00162E78" w:rsidRDefault="00162E78" w:rsidP="002966AF">
      <w:r>
        <w:t>Line spacing should  be 1.5</w:t>
      </w:r>
    </w:p>
    <w:p w14:paraId="408248BD" w14:textId="77777777" w:rsidR="0055469D" w:rsidRDefault="0055469D" w:rsidP="002966AF"/>
    <w:p w14:paraId="612D4523" w14:textId="77777777" w:rsidR="00162E78" w:rsidRDefault="00162E78" w:rsidP="0055469D">
      <w:pPr>
        <w:pBdr>
          <w:top w:val="single" w:sz="4" w:space="1" w:color="auto"/>
          <w:left w:val="single" w:sz="4" w:space="4" w:color="auto"/>
          <w:bottom w:val="single" w:sz="4" w:space="1" w:color="auto"/>
          <w:right w:val="single" w:sz="4" w:space="4" w:color="auto"/>
        </w:pBdr>
      </w:pPr>
      <w:r>
        <w:t>You should avoid use of “I” “me” “you”</w:t>
      </w:r>
    </w:p>
    <w:p w14:paraId="20C23EB0" w14:textId="77777777" w:rsidR="0055469D" w:rsidRDefault="00162E78" w:rsidP="0055469D">
      <w:pPr>
        <w:pBdr>
          <w:top w:val="single" w:sz="4" w:space="1" w:color="auto"/>
          <w:left w:val="single" w:sz="4" w:space="4" w:color="auto"/>
          <w:bottom w:val="single" w:sz="4" w:space="1" w:color="auto"/>
          <w:right w:val="single" w:sz="4" w:space="4" w:color="auto"/>
        </w:pBdr>
      </w:pPr>
      <w:r>
        <w:t xml:space="preserve">e.g. </w:t>
      </w:r>
    </w:p>
    <w:p w14:paraId="56EB99C9" w14:textId="77777777" w:rsidR="0055469D" w:rsidRDefault="0055469D" w:rsidP="0055469D">
      <w:pPr>
        <w:pBdr>
          <w:top w:val="single" w:sz="4" w:space="1" w:color="auto"/>
          <w:left w:val="single" w:sz="4" w:space="4" w:color="auto"/>
          <w:bottom w:val="single" w:sz="4" w:space="1" w:color="auto"/>
          <w:right w:val="single" w:sz="4" w:space="4" w:color="auto"/>
        </w:pBdr>
      </w:pPr>
      <w:r>
        <w:t>NOT</w:t>
      </w:r>
    </w:p>
    <w:p w14:paraId="2777A889" w14:textId="77777777" w:rsidR="0055469D" w:rsidRDefault="0055469D" w:rsidP="0055469D">
      <w:pPr>
        <w:pBdr>
          <w:top w:val="single" w:sz="4" w:space="1" w:color="auto"/>
          <w:left w:val="single" w:sz="4" w:space="4" w:color="auto"/>
          <w:bottom w:val="single" w:sz="4" w:space="1" w:color="auto"/>
          <w:right w:val="single" w:sz="4" w:space="4" w:color="auto"/>
        </w:pBdr>
      </w:pPr>
      <w:r>
        <w:t>I investigated the use of motion capture in 3d animation and films.</w:t>
      </w:r>
    </w:p>
    <w:p w14:paraId="3489548E" w14:textId="77777777" w:rsidR="0055469D" w:rsidRDefault="0055469D" w:rsidP="0055469D">
      <w:pPr>
        <w:pBdr>
          <w:top w:val="single" w:sz="4" w:space="1" w:color="auto"/>
          <w:left w:val="single" w:sz="4" w:space="4" w:color="auto"/>
          <w:bottom w:val="single" w:sz="4" w:space="1" w:color="auto"/>
          <w:right w:val="single" w:sz="4" w:space="4" w:color="auto"/>
        </w:pBdr>
      </w:pPr>
      <w:r>
        <w:t>BUT</w:t>
      </w:r>
    </w:p>
    <w:p w14:paraId="137D9BB0" w14:textId="77777777" w:rsidR="00162E78" w:rsidRDefault="0055469D" w:rsidP="0055469D">
      <w:pPr>
        <w:pBdr>
          <w:top w:val="single" w:sz="4" w:space="1" w:color="auto"/>
          <w:left w:val="single" w:sz="4" w:space="4" w:color="auto"/>
          <w:bottom w:val="single" w:sz="4" w:space="1" w:color="auto"/>
          <w:right w:val="single" w:sz="4" w:space="4" w:color="auto"/>
        </w:pBdr>
      </w:pPr>
      <w:r>
        <w:t>The use of motion capture in 3d animation and films was investigated.</w:t>
      </w:r>
    </w:p>
    <w:p w14:paraId="54CA6915" w14:textId="77777777" w:rsidR="0062542D" w:rsidRDefault="0062542D" w:rsidP="0055469D">
      <w:pPr>
        <w:pBdr>
          <w:top w:val="single" w:sz="4" w:space="1" w:color="auto"/>
          <w:left w:val="single" w:sz="4" w:space="4" w:color="auto"/>
          <w:bottom w:val="single" w:sz="4" w:space="1" w:color="auto"/>
          <w:right w:val="single" w:sz="4" w:space="4" w:color="auto"/>
        </w:pBdr>
      </w:pPr>
      <w:bookmarkStart w:id="27" w:name="_Toc122923492"/>
      <w:bookmarkStart w:id="28" w:name="_Toc122923598"/>
    </w:p>
    <w:p w14:paraId="742E22AB" w14:textId="77777777" w:rsidR="0062542D" w:rsidRDefault="0055469D" w:rsidP="0055469D">
      <w:pPr>
        <w:pBdr>
          <w:top w:val="single" w:sz="4" w:space="1" w:color="auto"/>
          <w:left w:val="single" w:sz="4" w:space="4" w:color="auto"/>
          <w:bottom w:val="single" w:sz="4" w:space="1" w:color="auto"/>
          <w:right w:val="single" w:sz="4" w:space="4" w:color="auto"/>
        </w:pBdr>
      </w:pPr>
      <w:r>
        <w:t>NOT</w:t>
      </w:r>
    </w:p>
    <w:p w14:paraId="28F4E45F" w14:textId="77777777" w:rsidR="0055469D" w:rsidRDefault="0055469D" w:rsidP="0055469D">
      <w:pPr>
        <w:pBdr>
          <w:top w:val="single" w:sz="4" w:space="1" w:color="auto"/>
          <w:left w:val="single" w:sz="4" w:space="4" w:color="auto"/>
          <w:bottom w:val="single" w:sz="4" w:space="1" w:color="auto"/>
          <w:right w:val="single" w:sz="4" w:space="4" w:color="auto"/>
        </w:pBdr>
      </w:pPr>
      <w:r>
        <w:t>I think this is a really successful project</w:t>
      </w:r>
    </w:p>
    <w:p w14:paraId="55E9D9DE" w14:textId="77777777" w:rsidR="0055469D" w:rsidRDefault="0055469D" w:rsidP="0055469D">
      <w:pPr>
        <w:pBdr>
          <w:top w:val="single" w:sz="4" w:space="1" w:color="auto"/>
          <w:left w:val="single" w:sz="4" w:space="4" w:color="auto"/>
          <w:bottom w:val="single" w:sz="4" w:space="1" w:color="auto"/>
          <w:right w:val="single" w:sz="4" w:space="4" w:color="auto"/>
        </w:pBdr>
      </w:pPr>
      <w:r>
        <w:t>BUT</w:t>
      </w:r>
    </w:p>
    <w:p w14:paraId="0757ECD3" w14:textId="77777777" w:rsidR="0055469D" w:rsidRDefault="0055469D" w:rsidP="0055469D">
      <w:pPr>
        <w:pBdr>
          <w:top w:val="single" w:sz="4" w:space="1" w:color="auto"/>
          <w:left w:val="single" w:sz="4" w:space="4" w:color="auto"/>
          <w:bottom w:val="single" w:sz="4" w:space="1" w:color="auto"/>
          <w:right w:val="single" w:sz="4" w:space="4" w:color="auto"/>
        </w:pBdr>
      </w:pPr>
      <w:r>
        <w:t>This project is successful because…</w:t>
      </w:r>
    </w:p>
    <w:p w14:paraId="5324FF97" w14:textId="77777777" w:rsidR="00B1123A" w:rsidRDefault="00B1123A" w:rsidP="00B1123A">
      <w:pPr>
        <w:pStyle w:val="Heading2"/>
        <w:numPr>
          <w:ilvl w:val="1"/>
          <w:numId w:val="20"/>
        </w:numPr>
      </w:pPr>
      <w:r>
        <w:br w:type="page"/>
      </w:r>
      <w:bookmarkStart w:id="29" w:name="_Toc55302557"/>
      <w:r>
        <w:lastRenderedPageBreak/>
        <w:t>Aims and Objectives</w:t>
      </w:r>
      <w:bookmarkEnd w:id="29"/>
    </w:p>
    <w:p w14:paraId="4D6E32C0" w14:textId="77777777" w:rsidR="00B1123A" w:rsidRDefault="00B1123A" w:rsidP="00B1123A">
      <w:r>
        <w:t>Aims are wider in scope than objectives and reflect the problem to be investigated.</w:t>
      </w:r>
    </w:p>
    <w:p w14:paraId="179DC300" w14:textId="77777777" w:rsidR="00B1123A" w:rsidRDefault="00B1123A" w:rsidP="00B1123A">
      <w:r>
        <w:t>The objectives should all have specific deliverables and be measurable to help you evaluate how successful you have been in your work. (See the chapter headed Evaluation)</w:t>
      </w:r>
    </w:p>
    <w:p w14:paraId="1A4E82E9" w14:textId="77777777" w:rsidR="00B1123A" w:rsidRDefault="00B1123A" w:rsidP="00B1123A"/>
    <w:p w14:paraId="5100E90E" w14:textId="77777777" w:rsidR="00B1123A" w:rsidRDefault="00B1123A" w:rsidP="00B1123A">
      <w:pPr>
        <w:pStyle w:val="Heading2"/>
        <w:numPr>
          <w:ilvl w:val="1"/>
          <w:numId w:val="20"/>
        </w:numPr>
      </w:pPr>
      <w:bookmarkStart w:id="30" w:name="_Toc55302558"/>
      <w:r>
        <w:t>Methodologies used in the project</w:t>
      </w:r>
      <w:bookmarkEnd w:id="30"/>
    </w:p>
    <w:p w14:paraId="2AF991B5" w14:textId="77777777" w:rsidR="00B1123A" w:rsidRDefault="00B1123A" w:rsidP="00B1123A">
      <w:r>
        <w:t xml:space="preserve">This should be a </w:t>
      </w:r>
      <w:r w:rsidRPr="00FF7C54">
        <w:rPr>
          <w:b/>
        </w:rPr>
        <w:t>justification</w:t>
      </w:r>
      <w:r>
        <w:t xml:space="preserve"> not a detailed description. This will vary between </w:t>
      </w:r>
      <w:r w:rsidR="0094234A">
        <w:t>projects</w:t>
      </w:r>
      <w:r>
        <w:t xml:space="preserve"> the key points should be about presenting evidence (i.e. references) as to why you chose your methodologies</w:t>
      </w:r>
    </w:p>
    <w:p w14:paraId="43579B81" w14:textId="77777777" w:rsidR="00B1123A" w:rsidRDefault="00B1123A" w:rsidP="00B1123A">
      <w:r>
        <w:t>Why you used, for example, UML, UCD, personas, iterative prototyping, RAD.</w:t>
      </w:r>
    </w:p>
    <w:p w14:paraId="12F57A09" w14:textId="77777777" w:rsidR="00B1123A" w:rsidRDefault="00B1123A" w:rsidP="00B1123A"/>
    <w:p w14:paraId="6E575A66" w14:textId="77777777" w:rsidR="00B1123A" w:rsidRDefault="00B1123A" w:rsidP="00B1123A">
      <w:r>
        <w:t>Once more you should have a section in the Evaluation chapter which reflects on the effectiveness of these methodologies in your specific project.</w:t>
      </w:r>
    </w:p>
    <w:p w14:paraId="2833DE90" w14:textId="77777777" w:rsidR="00B1123A" w:rsidRPr="00FF7C54" w:rsidRDefault="00B1123A" w:rsidP="00B1123A"/>
    <w:p w14:paraId="68EDF62E" w14:textId="77777777" w:rsidR="00B1123A" w:rsidRDefault="00B1123A" w:rsidP="00B1123A">
      <w:pPr>
        <w:pStyle w:val="Heading2"/>
        <w:numPr>
          <w:ilvl w:val="1"/>
          <w:numId w:val="20"/>
        </w:numPr>
      </w:pPr>
      <w:bookmarkStart w:id="31" w:name="_Toc55302559"/>
      <w:r>
        <w:t>Overview of report</w:t>
      </w:r>
      <w:bookmarkEnd w:id="31"/>
    </w:p>
    <w:p w14:paraId="0C0A2193" w14:textId="77777777" w:rsidR="0055469D" w:rsidRDefault="0055469D" w:rsidP="0062542D"/>
    <w:p w14:paraId="7BB6B63A" w14:textId="77777777" w:rsidR="00764242" w:rsidRDefault="0062542D" w:rsidP="0062542D">
      <w:r>
        <w:t xml:space="preserve">Finish the introduction with </w:t>
      </w:r>
      <w:r w:rsidR="00B1123A">
        <w:t>a section explaining what is to come in your report.</w:t>
      </w:r>
      <w:bookmarkEnd w:id="27"/>
      <w:bookmarkEnd w:id="28"/>
    </w:p>
    <w:p w14:paraId="2B79C742" w14:textId="77777777" w:rsidR="00162E78" w:rsidRPr="002966AF" w:rsidRDefault="00162E78" w:rsidP="002966AF"/>
    <w:p w14:paraId="79DDEFF0" w14:textId="77777777" w:rsidR="002966AF" w:rsidRDefault="002966AF" w:rsidP="002966AF">
      <w:pPr>
        <w:pStyle w:val="Heading1"/>
      </w:pPr>
      <w:r>
        <w:br w:type="page"/>
      </w:r>
      <w:bookmarkStart w:id="32" w:name="_Toc122923493"/>
      <w:bookmarkStart w:id="33" w:name="_Toc122923599"/>
      <w:bookmarkStart w:id="34" w:name="_Toc174261928"/>
      <w:bookmarkStart w:id="35" w:name="_Toc400960515"/>
      <w:bookmarkStart w:id="36" w:name="_Toc55302560"/>
      <w:r>
        <w:lastRenderedPageBreak/>
        <w:t>Literature Review</w:t>
      </w:r>
      <w:bookmarkEnd w:id="32"/>
      <w:bookmarkEnd w:id="33"/>
      <w:bookmarkEnd w:id="34"/>
      <w:bookmarkEnd w:id="35"/>
      <w:bookmarkEnd w:id="36"/>
    </w:p>
    <w:p w14:paraId="524AB688" w14:textId="77777777" w:rsidR="002966AF" w:rsidRDefault="002966AF" w:rsidP="00DE2A00">
      <w:pPr>
        <w:pStyle w:val="Heading2"/>
      </w:pPr>
      <w:bookmarkStart w:id="37" w:name="_Toc122923494"/>
      <w:bookmarkStart w:id="38" w:name="_Toc122923600"/>
      <w:bookmarkStart w:id="39" w:name="_Toc174261929"/>
      <w:bookmarkStart w:id="40" w:name="_Toc400960516"/>
      <w:bookmarkStart w:id="41" w:name="_Toc55302561"/>
      <w:r>
        <w:t>Introduction</w:t>
      </w:r>
      <w:bookmarkEnd w:id="37"/>
      <w:bookmarkEnd w:id="38"/>
      <w:bookmarkEnd w:id="39"/>
      <w:bookmarkEnd w:id="40"/>
      <w:bookmarkEnd w:id="41"/>
    </w:p>
    <w:p w14:paraId="1749726D" w14:textId="77777777" w:rsidR="002966AF" w:rsidRDefault="002966AF" w:rsidP="002966AF"/>
    <w:p w14:paraId="77B76C1A" w14:textId="77777777" w:rsidR="00811053" w:rsidRPr="00C74ED4" w:rsidRDefault="00811053" w:rsidP="00811053">
      <w:r>
        <w:t>The literature review will look at work carried out in the area previously in order to understand the problem and ensure that the work is worthwhile, and to show the best ways of creating a superior product.</w:t>
      </w:r>
    </w:p>
    <w:p w14:paraId="52BB1D9A" w14:textId="77777777" w:rsidR="002966AF" w:rsidRDefault="002966AF" w:rsidP="002966AF"/>
    <w:p w14:paraId="6F6B7608" w14:textId="77777777" w:rsidR="002966AF" w:rsidRDefault="008E165B" w:rsidP="002966AF">
      <w:r>
        <w:t>It is an improved version of what you created for your initial report.</w:t>
      </w:r>
    </w:p>
    <w:p w14:paraId="36050B85" w14:textId="77777777" w:rsidR="004315ED" w:rsidRDefault="004315ED" w:rsidP="002966AF"/>
    <w:p w14:paraId="089C0FFD" w14:textId="51D36636" w:rsidR="002966AF" w:rsidRDefault="00657E13" w:rsidP="002966AF">
      <w:r>
        <w:t>Try to avoid using quotes if at all possible</w:t>
      </w:r>
    </w:p>
    <w:p w14:paraId="661E12C8" w14:textId="77777777" w:rsidR="00657E13" w:rsidRDefault="00657E13" w:rsidP="002966AF">
      <w:r>
        <w:t>“</w:t>
      </w:r>
      <w:r w:rsidRPr="00657E13">
        <w:rPr>
          <w:rStyle w:val="ColorfulGrid-Accent1Char"/>
        </w:rPr>
        <w:t>You don’t get any marks for quoting other people</w:t>
      </w:r>
      <w:r>
        <w:t>”</w:t>
      </w:r>
    </w:p>
    <w:p w14:paraId="2AC37380" w14:textId="77777777" w:rsidR="002966AF" w:rsidRDefault="008D00EA" w:rsidP="00E454F2">
      <w:pPr>
        <w:pStyle w:val="Heading2"/>
      </w:pPr>
      <w:bookmarkStart w:id="42" w:name="_Toc55302562"/>
      <w:r>
        <w:t>Some major area of research</w:t>
      </w:r>
      <w:bookmarkEnd w:id="42"/>
    </w:p>
    <w:p w14:paraId="2732BE1B" w14:textId="77777777" w:rsidR="002966AF" w:rsidRDefault="008D00EA" w:rsidP="00E454F2">
      <w:pPr>
        <w:pStyle w:val="Heading3"/>
      </w:pPr>
      <w:bookmarkStart w:id="43" w:name="_Toc174261931"/>
      <w:r>
        <w:t>A key section of the research</w:t>
      </w:r>
      <w:r w:rsidR="00E454F2">
        <w:t xml:space="preserve"> </w:t>
      </w:r>
      <w:bookmarkEnd w:id="43"/>
    </w:p>
    <w:p w14:paraId="60B3EC05" w14:textId="77777777" w:rsidR="00E454F2" w:rsidRDefault="008D00EA" w:rsidP="00E454F2">
      <w:pPr>
        <w:pStyle w:val="Heading3"/>
      </w:pPr>
      <w:r>
        <w:t>More key sections of the research</w:t>
      </w:r>
    </w:p>
    <w:p w14:paraId="71727054" w14:textId="77777777" w:rsidR="002966AF" w:rsidRDefault="008D00EA" w:rsidP="002966AF">
      <w:r>
        <w:t xml:space="preserve">Etc. etc. </w:t>
      </w:r>
    </w:p>
    <w:p w14:paraId="4E4C31AA" w14:textId="77777777" w:rsidR="002966AF" w:rsidRDefault="008D00EA" w:rsidP="00E454F2">
      <w:pPr>
        <w:pStyle w:val="Heading2"/>
      </w:pPr>
      <w:bookmarkStart w:id="44" w:name="_Toc55302563"/>
      <w:r>
        <w:t>Another major area of research</w:t>
      </w:r>
      <w:bookmarkEnd w:id="44"/>
    </w:p>
    <w:p w14:paraId="5C1A1701" w14:textId="77777777" w:rsidR="002966AF" w:rsidRDefault="002966AF" w:rsidP="002966AF"/>
    <w:p w14:paraId="6FF16FCE" w14:textId="77777777" w:rsidR="002966AF" w:rsidRDefault="008D00EA" w:rsidP="002966AF">
      <w:r>
        <w:t>Etc. etc.</w:t>
      </w:r>
    </w:p>
    <w:p w14:paraId="1C5B2800" w14:textId="77777777" w:rsidR="002966AF" w:rsidRDefault="008E165B" w:rsidP="008E165B">
      <w:pPr>
        <w:pStyle w:val="Heading2"/>
      </w:pPr>
      <w:bookmarkStart w:id="45" w:name="_Toc400960519"/>
      <w:bookmarkStart w:id="46" w:name="_Toc55302564"/>
      <w:r>
        <w:t>Key issues to use in the design and imple</w:t>
      </w:r>
      <w:r w:rsidR="00101100">
        <w:t>me</w:t>
      </w:r>
      <w:r>
        <w:t>ntation</w:t>
      </w:r>
      <w:bookmarkEnd w:id="45"/>
      <w:bookmarkEnd w:id="46"/>
    </w:p>
    <w:p w14:paraId="701A4CB5" w14:textId="77777777" w:rsidR="002966AF" w:rsidRPr="002966AF" w:rsidRDefault="00E454F2" w:rsidP="00811053">
      <w:pPr>
        <w:pStyle w:val="Heading2"/>
      </w:pPr>
      <w:bookmarkStart w:id="47" w:name="_Toc174261934"/>
      <w:bookmarkStart w:id="48" w:name="_Toc400960520"/>
      <w:bookmarkStart w:id="49" w:name="_Toc55302565"/>
      <w:r>
        <w:t>Conclusion</w:t>
      </w:r>
      <w:bookmarkEnd w:id="47"/>
      <w:bookmarkEnd w:id="48"/>
      <w:bookmarkEnd w:id="49"/>
    </w:p>
    <w:p w14:paraId="3BFDAB3F" w14:textId="77777777" w:rsidR="002966AF" w:rsidRPr="002966AF" w:rsidRDefault="002966AF" w:rsidP="002966AF"/>
    <w:p w14:paraId="0D9F7485" w14:textId="77777777" w:rsidR="007344FF" w:rsidRDefault="007344FF" w:rsidP="007344FF">
      <w:pPr>
        <w:pStyle w:val="Heading1"/>
      </w:pPr>
      <w:r>
        <w:br w:type="page"/>
      </w:r>
      <w:bookmarkStart w:id="50" w:name="_Toc122923496"/>
      <w:bookmarkStart w:id="51" w:name="_Toc122923602"/>
      <w:bookmarkStart w:id="52" w:name="_Toc174261935"/>
      <w:bookmarkStart w:id="53" w:name="_Toc400960521"/>
      <w:bookmarkStart w:id="54" w:name="_Toc55302566"/>
      <w:r w:rsidR="00ED18F4">
        <w:lastRenderedPageBreak/>
        <w:t>Review of O</w:t>
      </w:r>
      <w:r>
        <w:t xml:space="preserve">ther </w:t>
      </w:r>
      <w:bookmarkEnd w:id="50"/>
      <w:bookmarkEnd w:id="51"/>
      <w:bookmarkEnd w:id="52"/>
      <w:bookmarkEnd w:id="53"/>
      <w:r w:rsidR="008D00EA">
        <w:t>Products</w:t>
      </w:r>
      <w:bookmarkEnd w:id="54"/>
    </w:p>
    <w:p w14:paraId="3945C39F" w14:textId="77777777" w:rsidR="00A579F7" w:rsidRDefault="00A579F7" w:rsidP="00811053">
      <w:pPr>
        <w:pStyle w:val="Heading2"/>
      </w:pPr>
      <w:bookmarkStart w:id="55" w:name="_Toc122923497"/>
      <w:bookmarkStart w:id="56" w:name="_Toc122923603"/>
      <w:bookmarkStart w:id="57" w:name="_Toc174261936"/>
      <w:bookmarkStart w:id="58" w:name="_Toc400960522"/>
      <w:bookmarkStart w:id="59" w:name="_Toc55302567"/>
      <w:r>
        <w:t>Introduction</w:t>
      </w:r>
      <w:bookmarkEnd w:id="55"/>
      <w:bookmarkEnd w:id="56"/>
      <w:bookmarkEnd w:id="57"/>
      <w:bookmarkEnd w:id="58"/>
      <w:bookmarkEnd w:id="59"/>
    </w:p>
    <w:p w14:paraId="446E722B" w14:textId="77777777" w:rsidR="00811053" w:rsidRDefault="008D00EA" w:rsidP="00811053">
      <w:r>
        <w:t>Based on your literature review research justify the criteria used to evaluate these other products</w:t>
      </w:r>
    </w:p>
    <w:p w14:paraId="5C1EB96E" w14:textId="77777777" w:rsidR="00811053" w:rsidRDefault="00ED18F4" w:rsidP="00ED18F4">
      <w:pPr>
        <w:pStyle w:val="Heading2"/>
      </w:pPr>
      <w:bookmarkStart w:id="60" w:name="_Toc174261937"/>
      <w:bookmarkStart w:id="61" w:name="_Toc400960523"/>
      <w:bookmarkStart w:id="62" w:name="_Toc55302568"/>
      <w:r>
        <w:t>Product 1</w:t>
      </w:r>
      <w:bookmarkEnd w:id="60"/>
      <w:bookmarkEnd w:id="61"/>
      <w:bookmarkEnd w:id="62"/>
    </w:p>
    <w:p w14:paraId="21BC9AB0" w14:textId="77777777" w:rsidR="00ED18F4" w:rsidRPr="00ED18F4" w:rsidRDefault="00ED18F4" w:rsidP="00ED18F4">
      <w:r>
        <w:t>Review product</w:t>
      </w:r>
      <w:r w:rsidR="00E454F2">
        <w:t>. U</w:t>
      </w:r>
      <w:r>
        <w:t>se some appropriate level 3 headings</w:t>
      </w:r>
      <w:r w:rsidR="00F55049">
        <w:t xml:space="preserve"> based on the criteria</w:t>
      </w:r>
      <w:r>
        <w:t xml:space="preserve"> for each product, for example:</w:t>
      </w:r>
    </w:p>
    <w:p w14:paraId="5B8710BA" w14:textId="77777777" w:rsidR="00ED18F4" w:rsidRDefault="00ED18F4" w:rsidP="00ED18F4">
      <w:pPr>
        <w:pStyle w:val="Heading3"/>
      </w:pPr>
      <w:bookmarkStart w:id="63" w:name="_Toc174261938"/>
      <w:r>
        <w:t>Overview</w:t>
      </w:r>
      <w:bookmarkEnd w:id="63"/>
    </w:p>
    <w:p w14:paraId="679991A6" w14:textId="77777777" w:rsidR="00ED18F4" w:rsidRDefault="00F55049" w:rsidP="00ED18F4">
      <w:pPr>
        <w:pStyle w:val="Heading3"/>
      </w:pPr>
      <w:r>
        <w:t xml:space="preserve">Technology </w:t>
      </w:r>
    </w:p>
    <w:p w14:paraId="09758498" w14:textId="57C54F03" w:rsidR="00ED18F4" w:rsidRDefault="00ED18F4" w:rsidP="00ED18F4">
      <w:pPr>
        <w:pStyle w:val="Heading3"/>
      </w:pPr>
      <w:bookmarkStart w:id="64" w:name="_Toc174261940"/>
      <w:r>
        <w:t>Usability</w:t>
      </w:r>
      <w:bookmarkEnd w:id="64"/>
    </w:p>
    <w:p w14:paraId="477509BF" w14:textId="77777777" w:rsidR="008910AC" w:rsidRPr="008910AC" w:rsidRDefault="008910AC" w:rsidP="008910AC"/>
    <w:p w14:paraId="7C6C7549" w14:textId="77777777" w:rsidR="00ED18F4" w:rsidRDefault="00ED18F4" w:rsidP="00ED18F4">
      <w:pPr>
        <w:pStyle w:val="Heading2"/>
      </w:pPr>
      <w:bookmarkStart w:id="65" w:name="_Toc174261941"/>
      <w:bookmarkStart w:id="66" w:name="_Toc400960524"/>
      <w:bookmarkStart w:id="67" w:name="_Toc55302569"/>
      <w:r>
        <w:t>Product 2</w:t>
      </w:r>
      <w:bookmarkEnd w:id="65"/>
      <w:bookmarkEnd w:id="66"/>
      <w:bookmarkEnd w:id="67"/>
    </w:p>
    <w:p w14:paraId="67DC68F4" w14:textId="77777777" w:rsidR="00811053" w:rsidRDefault="00811053" w:rsidP="00811053"/>
    <w:p w14:paraId="0DB3472A" w14:textId="4575EBED" w:rsidR="00ED18F4" w:rsidRDefault="00ED18F4" w:rsidP="00ED18F4">
      <w:pPr>
        <w:pStyle w:val="Heading2"/>
      </w:pPr>
      <w:bookmarkStart w:id="68" w:name="_Toc174261942"/>
      <w:bookmarkStart w:id="69" w:name="_Toc400960525"/>
      <w:bookmarkStart w:id="70" w:name="_Toc55302570"/>
      <w:r>
        <w:t>Product 3</w:t>
      </w:r>
      <w:bookmarkEnd w:id="68"/>
      <w:bookmarkEnd w:id="69"/>
      <w:bookmarkEnd w:id="70"/>
    </w:p>
    <w:p w14:paraId="57E8C374" w14:textId="77777777" w:rsidR="00523E9D" w:rsidRPr="00523E9D" w:rsidRDefault="00523E9D" w:rsidP="00523E9D"/>
    <w:p w14:paraId="31BDC6AA" w14:textId="77777777" w:rsidR="008E165B" w:rsidRDefault="008E165B" w:rsidP="008E165B">
      <w:pPr>
        <w:pStyle w:val="Heading2"/>
      </w:pPr>
      <w:bookmarkStart w:id="71" w:name="_Toc400960526"/>
      <w:bookmarkStart w:id="72" w:name="_Toc55302571"/>
      <w:r>
        <w:t>Key issues to use in the design and implementation</w:t>
      </w:r>
      <w:bookmarkEnd w:id="71"/>
      <w:bookmarkEnd w:id="72"/>
    </w:p>
    <w:p w14:paraId="587B2845" w14:textId="77777777" w:rsidR="00811053" w:rsidRPr="00811053" w:rsidRDefault="00811053" w:rsidP="00811053"/>
    <w:p w14:paraId="07C4C7F8" w14:textId="77777777" w:rsidR="00A579F7" w:rsidRDefault="00811053" w:rsidP="00811053">
      <w:pPr>
        <w:pStyle w:val="Heading2"/>
      </w:pPr>
      <w:bookmarkStart w:id="73" w:name="_Toc122923498"/>
      <w:bookmarkStart w:id="74" w:name="_Toc122923604"/>
      <w:bookmarkStart w:id="75" w:name="_Toc174261943"/>
      <w:bookmarkStart w:id="76" w:name="_Toc400960527"/>
      <w:bookmarkStart w:id="77" w:name="_Toc55302572"/>
      <w:r>
        <w:t>Conclusions</w:t>
      </w:r>
      <w:bookmarkEnd w:id="73"/>
      <w:bookmarkEnd w:id="74"/>
      <w:bookmarkEnd w:id="75"/>
      <w:bookmarkEnd w:id="76"/>
      <w:bookmarkEnd w:id="77"/>
    </w:p>
    <w:p w14:paraId="233833F6" w14:textId="77777777" w:rsidR="00593227" w:rsidRDefault="00593227" w:rsidP="00593227">
      <w:pPr>
        <w:pStyle w:val="Heading1"/>
      </w:pPr>
      <w:r>
        <w:br w:type="page"/>
      </w:r>
      <w:bookmarkStart w:id="78" w:name="_Toc174261944"/>
      <w:bookmarkStart w:id="79" w:name="_Toc400960528"/>
      <w:bookmarkStart w:id="80" w:name="_Toc55302573"/>
      <w:r>
        <w:lastRenderedPageBreak/>
        <w:t>Requirements Analysis</w:t>
      </w:r>
      <w:bookmarkEnd w:id="78"/>
      <w:bookmarkEnd w:id="79"/>
      <w:bookmarkEnd w:id="80"/>
    </w:p>
    <w:p w14:paraId="3E2E270E" w14:textId="77777777" w:rsidR="008E165B" w:rsidRDefault="00D5266D" w:rsidP="00D5266D">
      <w:r>
        <w:t xml:space="preserve">Results of surveys </w:t>
      </w:r>
    </w:p>
    <w:p w14:paraId="0B9D10E4" w14:textId="77777777" w:rsidR="00D5266D" w:rsidRDefault="008E165B" w:rsidP="00D5266D">
      <w:r>
        <w:t xml:space="preserve">Results of </w:t>
      </w:r>
      <w:r w:rsidR="00D5266D">
        <w:t>interviews etc</w:t>
      </w:r>
    </w:p>
    <w:p w14:paraId="239DB546" w14:textId="77777777" w:rsidR="00D5467E" w:rsidRDefault="00D5467E" w:rsidP="00D5266D">
      <w:r>
        <w:t>Results of any methodologies used.</w:t>
      </w:r>
    </w:p>
    <w:p w14:paraId="74400BFA" w14:textId="77777777" w:rsidR="00D5467E" w:rsidRDefault="00D5467E" w:rsidP="00D5266D">
      <w:r>
        <w:t>Reflection on what is needed for your project</w:t>
      </w:r>
    </w:p>
    <w:p w14:paraId="581875F2" w14:textId="77777777" w:rsidR="00D5266D" w:rsidRDefault="008E165B" w:rsidP="00D5266D">
      <w:r>
        <w:t>What did you decide to create based on this?</w:t>
      </w:r>
    </w:p>
    <w:p w14:paraId="3D71B622" w14:textId="3252F87D" w:rsidR="008E165B" w:rsidRPr="00D5266D" w:rsidRDefault="008E165B" w:rsidP="00D5266D">
      <w:r>
        <w:t>Functional specification</w:t>
      </w:r>
      <w:r w:rsidR="007715F9">
        <w:t xml:space="preserve"> (e.g. </w:t>
      </w:r>
      <w:proofErr w:type="spellStart"/>
      <w:r w:rsidR="007715F9">
        <w:t>MoScOw</w:t>
      </w:r>
      <w:proofErr w:type="spellEnd"/>
      <w:r w:rsidR="007715F9">
        <w:t>)</w:t>
      </w:r>
      <w:r>
        <w:t>.</w:t>
      </w:r>
    </w:p>
    <w:p w14:paraId="4E64FB6F" w14:textId="77777777" w:rsidR="00D5467E" w:rsidRPr="00D5266D" w:rsidRDefault="00D5467E" w:rsidP="00D5266D">
      <w:r>
        <w:t>Conclusions</w:t>
      </w:r>
    </w:p>
    <w:p w14:paraId="130EBD4D" w14:textId="77777777" w:rsidR="00593227" w:rsidRDefault="00593227" w:rsidP="00593227">
      <w:pPr>
        <w:pStyle w:val="Heading1"/>
      </w:pPr>
      <w:r>
        <w:br w:type="page"/>
      </w:r>
      <w:bookmarkStart w:id="81" w:name="_Toc174261945"/>
      <w:bookmarkStart w:id="82" w:name="_Toc400960529"/>
      <w:bookmarkStart w:id="83" w:name="_Toc55302574"/>
      <w:r>
        <w:lastRenderedPageBreak/>
        <w:t>Design of …………….?</w:t>
      </w:r>
      <w:bookmarkEnd w:id="81"/>
      <w:bookmarkEnd w:id="82"/>
      <w:bookmarkEnd w:id="83"/>
    </w:p>
    <w:p w14:paraId="3780DCA2" w14:textId="77777777" w:rsidR="00593227" w:rsidRDefault="00213194" w:rsidP="00593227">
      <w:r>
        <w:t>Discuss</w:t>
      </w:r>
      <w:r w:rsidR="00593227">
        <w:t xml:space="preserve"> your creative methods</w:t>
      </w:r>
    </w:p>
    <w:p w14:paraId="659D0C64" w14:textId="77777777" w:rsidR="00593227" w:rsidRDefault="00E6792A" w:rsidP="00593227">
      <w:r>
        <w:t>Iterative u</w:t>
      </w:r>
      <w:r w:rsidR="00593227">
        <w:t>ser testing of these</w:t>
      </w:r>
    </w:p>
    <w:p w14:paraId="54F1347D" w14:textId="77777777" w:rsidR="00593227" w:rsidRDefault="00593227" w:rsidP="00593227">
      <w:r>
        <w:t>Discuss the different alternatives and explaining why you chose the ones you did.</w:t>
      </w:r>
    </w:p>
    <w:p w14:paraId="44778949" w14:textId="77777777" w:rsidR="00325EBE" w:rsidRDefault="00325EBE" w:rsidP="00593227">
      <w:r>
        <w:t>Show that you have used some iterative processes</w:t>
      </w:r>
    </w:p>
    <w:p w14:paraId="38DA823F" w14:textId="77777777" w:rsidR="00593227" w:rsidRDefault="00593227" w:rsidP="00593227">
      <w:r>
        <w:t>Visual design: e.g.</w:t>
      </w:r>
    </w:p>
    <w:p w14:paraId="31C384BA" w14:textId="77777777" w:rsidR="00593227" w:rsidRDefault="00593227" w:rsidP="00593227">
      <w:pPr>
        <w:ind w:left="567"/>
      </w:pPr>
      <w:r>
        <w:t xml:space="preserve">Include some images for illustration of key </w:t>
      </w:r>
      <w:r w:rsidR="007B2604">
        <w:t>points</w:t>
      </w:r>
    </w:p>
    <w:p w14:paraId="34C7A53E" w14:textId="77777777" w:rsidR="00593227" w:rsidRDefault="00593227" w:rsidP="00593227">
      <w:pPr>
        <w:ind w:left="567"/>
      </w:pPr>
      <w:r>
        <w:t>Refer to appendices containing</w:t>
      </w:r>
      <w:r w:rsidR="00325EBE">
        <w:t xml:space="preserve"> more detail e.g. </w:t>
      </w:r>
      <w:r>
        <w:t xml:space="preserve"> story boards </w:t>
      </w:r>
      <w:r w:rsidR="00325EBE">
        <w:t>, images, rejected designs</w:t>
      </w:r>
      <w:r>
        <w:t>.</w:t>
      </w:r>
    </w:p>
    <w:p w14:paraId="6A1B14E9" w14:textId="77777777" w:rsidR="00593227" w:rsidRDefault="00593227" w:rsidP="00593227">
      <w:r>
        <w:t>Technical design.</w:t>
      </w:r>
      <w:r w:rsidR="007B2604">
        <w:t xml:space="preserve"> </w:t>
      </w:r>
      <w:r>
        <w:t>e.g.</w:t>
      </w:r>
    </w:p>
    <w:p w14:paraId="2BFE233C" w14:textId="77777777" w:rsidR="00593227" w:rsidRDefault="00593227" w:rsidP="00593227">
      <w:pPr>
        <w:ind w:left="567"/>
      </w:pPr>
      <w:r>
        <w:t>Explain how ERD etc were arrived at</w:t>
      </w:r>
    </w:p>
    <w:p w14:paraId="4F9A808C" w14:textId="77777777" w:rsidR="00593227" w:rsidRDefault="00593227" w:rsidP="00593227">
      <w:pPr>
        <w:ind w:left="567"/>
      </w:pPr>
      <w:r>
        <w:t>Navigational structure of product</w:t>
      </w:r>
      <w:r w:rsidR="007B2604">
        <w:t>.</w:t>
      </w:r>
    </w:p>
    <w:p w14:paraId="75426D32" w14:textId="42DE01A8" w:rsidR="007B2604" w:rsidRDefault="007B2604" w:rsidP="00593227">
      <w:pPr>
        <w:ind w:left="567"/>
      </w:pPr>
      <w:r>
        <w:t>Show simple diagrams</w:t>
      </w:r>
      <w:r w:rsidR="00E55342">
        <w:t xml:space="preserve"> and sketches, etc.</w:t>
      </w:r>
    </w:p>
    <w:p w14:paraId="10641E6A" w14:textId="77777777" w:rsidR="00593227" w:rsidRDefault="00593227" w:rsidP="00593227">
      <w:pPr>
        <w:ind w:left="567"/>
      </w:pPr>
      <w:r>
        <w:t>Refer to appendices containing detail technical stuff.</w:t>
      </w:r>
    </w:p>
    <w:p w14:paraId="6BEF76BC" w14:textId="77777777" w:rsidR="00593227" w:rsidRDefault="00593227" w:rsidP="00593227">
      <w:pPr>
        <w:ind w:left="567"/>
      </w:pPr>
    </w:p>
    <w:p w14:paraId="5CAB0D45" w14:textId="77777777" w:rsidR="00593227" w:rsidRPr="00593227" w:rsidRDefault="00593227" w:rsidP="00593227">
      <w:r>
        <w:t xml:space="preserve">Justify your </w:t>
      </w:r>
      <w:r w:rsidR="007B2604">
        <w:t>decisions</w:t>
      </w:r>
      <w:r>
        <w:t xml:space="preserve"> referring back to Literature review.</w:t>
      </w:r>
    </w:p>
    <w:p w14:paraId="2928FD63" w14:textId="77777777" w:rsidR="00593227" w:rsidRDefault="00593227" w:rsidP="00593227">
      <w:pPr>
        <w:pStyle w:val="Heading1"/>
      </w:pPr>
      <w:r>
        <w:br w:type="page"/>
      </w:r>
      <w:bookmarkStart w:id="84" w:name="_Toc174261946"/>
      <w:bookmarkStart w:id="85" w:name="_Toc400960530"/>
      <w:bookmarkStart w:id="86" w:name="_Toc55302575"/>
      <w:r>
        <w:lastRenderedPageBreak/>
        <w:t>Development of………..</w:t>
      </w:r>
      <w:bookmarkEnd w:id="84"/>
      <w:bookmarkEnd w:id="85"/>
      <w:bookmarkEnd w:id="86"/>
    </w:p>
    <w:p w14:paraId="248D9955" w14:textId="77777777" w:rsidR="00B77E7D" w:rsidRDefault="00B77E7D" w:rsidP="00B77E7D">
      <w:r>
        <w:t>Based on your designs now discuss how you implemented then</w:t>
      </w:r>
    </w:p>
    <w:p w14:paraId="6740079A" w14:textId="77777777" w:rsidR="00B77E7D" w:rsidRDefault="00B77E7D" w:rsidP="00B77E7D">
      <w:r>
        <w:t>Did you have to make changes?</w:t>
      </w:r>
    </w:p>
    <w:p w14:paraId="1E7081DA" w14:textId="77777777" w:rsidR="00B77E7D" w:rsidRDefault="00B77E7D" w:rsidP="00B77E7D">
      <w:r>
        <w:t xml:space="preserve">Were there any technical problems you hadn’t </w:t>
      </w:r>
      <w:r w:rsidR="003544DE">
        <w:t>foreseen?</w:t>
      </w:r>
    </w:p>
    <w:p w14:paraId="5D32590B" w14:textId="77777777" w:rsidR="00B77E7D" w:rsidRDefault="00325EBE" w:rsidP="00B77E7D">
      <w:r>
        <w:t>Explain</w:t>
      </w:r>
      <w:r w:rsidR="00B77E7D">
        <w:t xml:space="preserve"> advanced coding you create</w:t>
      </w:r>
      <w:r>
        <w:t>d</w:t>
      </w:r>
      <w:r w:rsidR="00B77E7D">
        <w:t xml:space="preserve"> / adapt</w:t>
      </w:r>
      <w:r>
        <w:t>ed.</w:t>
      </w:r>
    </w:p>
    <w:p w14:paraId="6F8ED475" w14:textId="77777777" w:rsidR="003544DE" w:rsidRDefault="003544DE" w:rsidP="00B77E7D">
      <w:r>
        <w:t>Put relevant snippets in the text, refer to more complex examples in the appendix</w:t>
      </w:r>
    </w:p>
    <w:p w14:paraId="5579880F" w14:textId="77777777" w:rsidR="00B77E7D" w:rsidRDefault="00B77E7D" w:rsidP="00B77E7D">
      <w:r>
        <w:t>Explain what and why you did what you did.</w:t>
      </w:r>
    </w:p>
    <w:p w14:paraId="32659585" w14:textId="77777777" w:rsidR="00B77E7D" w:rsidRDefault="00B77E7D" w:rsidP="0094234A">
      <w:pPr>
        <w:jc w:val="left"/>
      </w:pPr>
      <w:r>
        <w:t>Don’t give lots of boring detail</w:t>
      </w:r>
      <w:r w:rsidR="00325EBE">
        <w:t>,</w:t>
      </w:r>
      <w:r>
        <w:t xml:space="preserve"> explain the skilful decisions and techniques you used and </w:t>
      </w:r>
      <w:r w:rsidR="00325EBE">
        <w:t>implemented.</w:t>
      </w:r>
    </w:p>
    <w:p w14:paraId="7E25E2A2" w14:textId="77777777" w:rsidR="00B77E7D" w:rsidRDefault="00B77E7D" w:rsidP="00B77E7D">
      <w:r>
        <w:t xml:space="preserve">Discuss </w:t>
      </w:r>
      <w:r w:rsidR="00325EBE">
        <w:t>the</w:t>
      </w:r>
      <w:r>
        <w:t xml:space="preserve"> </w:t>
      </w:r>
      <w:r w:rsidR="00325EBE">
        <w:t>iterative</w:t>
      </w:r>
      <w:r>
        <w:t xml:space="preserve"> testing you did.</w:t>
      </w:r>
    </w:p>
    <w:p w14:paraId="0E746075" w14:textId="77777777" w:rsidR="00F379AD" w:rsidRDefault="003544DE" w:rsidP="00B77E7D">
      <w:r>
        <w:t>Refer back to the research you did.</w:t>
      </w:r>
    </w:p>
    <w:p w14:paraId="21A528DF" w14:textId="77777777" w:rsidR="003544DE" w:rsidRDefault="00F379AD" w:rsidP="00F379AD">
      <w:pPr>
        <w:pStyle w:val="Heading1"/>
      </w:pPr>
      <w:r>
        <w:br w:type="page"/>
      </w:r>
      <w:bookmarkStart w:id="87" w:name="_Toc400960531"/>
      <w:bookmarkStart w:id="88" w:name="_Toc55302576"/>
      <w:r>
        <w:lastRenderedPageBreak/>
        <w:t xml:space="preserve">Legal, Social, Ethical </w:t>
      </w:r>
      <w:r w:rsidR="005E0FAF">
        <w:t xml:space="preserve">and Professional </w:t>
      </w:r>
      <w:r>
        <w:t>Issues</w:t>
      </w:r>
      <w:bookmarkEnd w:id="87"/>
      <w:bookmarkEnd w:id="88"/>
    </w:p>
    <w:p w14:paraId="581DA79C" w14:textId="77777777" w:rsidR="00F379AD" w:rsidRDefault="00F379AD" w:rsidP="00F379AD"/>
    <w:p w14:paraId="04B3F925" w14:textId="77777777" w:rsidR="00FC0D2F" w:rsidRDefault="00FC0D2F" w:rsidP="00F379AD">
      <w:r>
        <w:t>These areas will overlap and you are not expected to be a legal expert, but you should show an awareness of what impact they may have had on your project.</w:t>
      </w:r>
    </w:p>
    <w:p w14:paraId="0769C262" w14:textId="77777777" w:rsidR="00FC0D2F" w:rsidRDefault="00FC0D2F" w:rsidP="00F379AD">
      <w:r>
        <w:t xml:space="preserve">e.g. </w:t>
      </w:r>
    </w:p>
    <w:p w14:paraId="7F52D714" w14:textId="77777777" w:rsidR="00FC0D2F" w:rsidRDefault="00FC0D2F" w:rsidP="00F379AD">
      <w:r>
        <w:t xml:space="preserve">data protection act,  </w:t>
      </w:r>
    </w:p>
    <w:p w14:paraId="28122449" w14:textId="77777777" w:rsidR="00FC0D2F" w:rsidRDefault="00FC0D2F" w:rsidP="00F379AD">
      <w:r>
        <w:t xml:space="preserve">research ethics, </w:t>
      </w:r>
    </w:p>
    <w:p w14:paraId="5B06CE79" w14:textId="77777777" w:rsidR="00FC0D2F" w:rsidRDefault="00FC0D2F" w:rsidP="00F379AD">
      <w:r>
        <w:t xml:space="preserve">how people may react to your product. </w:t>
      </w:r>
    </w:p>
    <w:p w14:paraId="2F2BDC83" w14:textId="77777777" w:rsidR="00FC0D2F" w:rsidRDefault="00FC0D2F" w:rsidP="00F379AD">
      <w:r>
        <w:t xml:space="preserve">Copyright issues, </w:t>
      </w:r>
    </w:p>
    <w:p w14:paraId="40B75E4A" w14:textId="77777777" w:rsidR="00FC0D2F" w:rsidRDefault="00FC0D2F" w:rsidP="00F379AD">
      <w:r>
        <w:t>health and safety</w:t>
      </w:r>
    </w:p>
    <w:p w14:paraId="55A90869" w14:textId="77777777" w:rsidR="00FC0D2F" w:rsidRDefault="00A418A3" w:rsidP="00F379AD">
      <w:r>
        <w:t>Security</w:t>
      </w:r>
    </w:p>
    <w:p w14:paraId="50B48194" w14:textId="77777777" w:rsidR="00A418A3" w:rsidRDefault="00A418A3" w:rsidP="00F379AD">
      <w:r>
        <w:t>Accessibility</w:t>
      </w:r>
    </w:p>
    <w:p w14:paraId="37DBF803" w14:textId="77777777" w:rsidR="00A418A3" w:rsidRDefault="00A418A3" w:rsidP="00F379AD">
      <w:r>
        <w:t>Offensiveness</w:t>
      </w:r>
    </w:p>
    <w:p w14:paraId="0CC65E7D" w14:textId="77777777" w:rsidR="00A418A3" w:rsidRDefault="00A418A3" w:rsidP="00F379AD">
      <w:r>
        <w:t>Accepted standards</w:t>
      </w:r>
    </w:p>
    <w:p w14:paraId="31239B42" w14:textId="101813EB" w:rsidR="00213194" w:rsidRDefault="00E71627" w:rsidP="00F379AD">
      <w:r>
        <w:t xml:space="preserve">BCS Accreditation </w:t>
      </w:r>
    </w:p>
    <w:p w14:paraId="3E07EF25" w14:textId="77777777" w:rsidR="00213194" w:rsidRDefault="00213194" w:rsidP="00F379AD"/>
    <w:p w14:paraId="516E32CF" w14:textId="77777777" w:rsidR="00213194" w:rsidRDefault="005E0FAF" w:rsidP="00F379AD">
      <w:r>
        <w:t xml:space="preserve">If this product were to be developed commercially what issues would there be? </w:t>
      </w:r>
    </w:p>
    <w:p w14:paraId="0BA01D46" w14:textId="77777777" w:rsidR="005E0FAF" w:rsidRDefault="005E0FAF" w:rsidP="00F379AD">
      <w:r>
        <w:t>E.g.</w:t>
      </w:r>
    </w:p>
    <w:p w14:paraId="188FB364" w14:textId="77777777" w:rsidR="005E0FAF" w:rsidRDefault="005E0FAF" w:rsidP="00F379AD">
      <w:r>
        <w:tab/>
        <w:t>Costs – money and time</w:t>
      </w:r>
    </w:p>
    <w:p w14:paraId="5BE1B634" w14:textId="77777777" w:rsidR="005E0FAF" w:rsidRDefault="005E0FAF" w:rsidP="00F379AD">
      <w:r>
        <w:tab/>
        <w:t>Ownership of  … assets, data etc</w:t>
      </w:r>
    </w:p>
    <w:p w14:paraId="7D17CF8A" w14:textId="77777777" w:rsidR="005E0FAF" w:rsidRDefault="005E0FAF" w:rsidP="00F379AD">
      <w:r>
        <w:tab/>
        <w:t>Maintenance</w:t>
      </w:r>
    </w:p>
    <w:p w14:paraId="1581DB7E" w14:textId="77777777" w:rsidR="005E0FAF" w:rsidRDefault="005E0FAF" w:rsidP="00F379AD">
      <w:r>
        <w:tab/>
        <w:t>Marketing and sales</w:t>
      </w:r>
    </w:p>
    <w:p w14:paraId="31CE3C14" w14:textId="77777777" w:rsidR="005E0FAF" w:rsidRDefault="005E0FAF" w:rsidP="005E0FAF">
      <w:pPr>
        <w:ind w:firstLine="432"/>
      </w:pPr>
      <w:r>
        <w:t>Scalability</w:t>
      </w:r>
    </w:p>
    <w:p w14:paraId="4FE393CC" w14:textId="77777777" w:rsidR="005E0FAF" w:rsidRPr="00F379AD" w:rsidRDefault="005E0FAF" w:rsidP="00F379AD"/>
    <w:p w14:paraId="68A9CC5A" w14:textId="77777777" w:rsidR="00593227" w:rsidRDefault="00593227" w:rsidP="00593227">
      <w:pPr>
        <w:pStyle w:val="Heading1"/>
      </w:pPr>
      <w:r>
        <w:br w:type="page"/>
      </w:r>
      <w:bookmarkStart w:id="89" w:name="_Toc174261947"/>
      <w:bookmarkStart w:id="90" w:name="_Toc400960532"/>
      <w:bookmarkStart w:id="91" w:name="_Toc55302577"/>
      <w:r>
        <w:lastRenderedPageBreak/>
        <w:t>Evaluation</w:t>
      </w:r>
      <w:bookmarkEnd w:id="89"/>
      <w:bookmarkEnd w:id="90"/>
      <w:bookmarkEnd w:id="91"/>
      <w:r>
        <w:t xml:space="preserve"> </w:t>
      </w:r>
    </w:p>
    <w:p w14:paraId="55119154" w14:textId="77777777" w:rsidR="003544DE" w:rsidRDefault="003544DE" w:rsidP="003544DE">
      <w:r>
        <w:t>Your white/black box testing.</w:t>
      </w:r>
    </w:p>
    <w:p w14:paraId="1E012E4A" w14:textId="77777777" w:rsidR="003544DE" w:rsidRDefault="003544DE" w:rsidP="003544DE">
      <w:r>
        <w:t>Run accessibility tests.</w:t>
      </w:r>
    </w:p>
    <w:p w14:paraId="2E59A081" w14:textId="298A280D" w:rsidR="00593227" w:rsidRDefault="00593227" w:rsidP="00593227">
      <w:r>
        <w:t xml:space="preserve">Final testing of project by </w:t>
      </w:r>
      <w:r w:rsidR="00363C39">
        <w:t>users</w:t>
      </w:r>
      <w:r>
        <w:t xml:space="preserve"> and clients</w:t>
      </w:r>
    </w:p>
    <w:p w14:paraId="3F6F439D" w14:textId="77777777" w:rsidR="00593227" w:rsidRDefault="00593227" w:rsidP="00593227">
      <w:r>
        <w:t>Your review of the product</w:t>
      </w:r>
      <w:r w:rsidR="00064F78">
        <w:t>. Evaluate your product with the criteria you used in evaluating similar products chapter</w:t>
      </w:r>
    </w:p>
    <w:p w14:paraId="2A81B434" w14:textId="77777777" w:rsidR="00593227" w:rsidRDefault="00593227" w:rsidP="00593227">
      <w:r>
        <w:t>Your review of the process of the project.</w:t>
      </w:r>
    </w:p>
    <w:p w14:paraId="4CEB0462" w14:textId="77777777" w:rsidR="00064F78" w:rsidRDefault="00064F78" w:rsidP="00593227">
      <w:r>
        <w:t>Your review of the methodologies you have used.</w:t>
      </w:r>
    </w:p>
    <w:p w14:paraId="6F14071B" w14:textId="77777777" w:rsidR="00363C39" w:rsidRPr="00593227" w:rsidRDefault="00363C39" w:rsidP="00593227">
      <w:r>
        <w:t>How t</w:t>
      </w:r>
      <w:r w:rsidR="003544DE">
        <w:t>he project may be taken forward by you or others.</w:t>
      </w:r>
    </w:p>
    <w:p w14:paraId="6E617909" w14:textId="77777777" w:rsidR="00593227" w:rsidRDefault="00593227" w:rsidP="00593227">
      <w:pPr>
        <w:pStyle w:val="Heading1"/>
      </w:pPr>
      <w:r>
        <w:br w:type="page"/>
      </w:r>
      <w:bookmarkStart w:id="92" w:name="_Toc174261948"/>
      <w:bookmarkStart w:id="93" w:name="_Toc400960533"/>
      <w:bookmarkStart w:id="94" w:name="_Toc55302578"/>
      <w:r>
        <w:lastRenderedPageBreak/>
        <w:t>Conclusion</w:t>
      </w:r>
      <w:bookmarkEnd w:id="92"/>
      <w:bookmarkEnd w:id="93"/>
      <w:bookmarkEnd w:id="94"/>
    </w:p>
    <w:p w14:paraId="2C6D5392" w14:textId="77777777" w:rsidR="00593227" w:rsidRPr="00593227" w:rsidRDefault="00593227" w:rsidP="00593227">
      <w:r>
        <w:t>Summarise your key thoughts about the project.</w:t>
      </w:r>
    </w:p>
    <w:p w14:paraId="792BC0E8" w14:textId="77777777" w:rsidR="00AF373D" w:rsidRDefault="00AF373D" w:rsidP="00166B4E">
      <w:pPr>
        <w:pStyle w:val="Headingsprecontents"/>
      </w:pPr>
      <w:r>
        <w:br w:type="page"/>
      </w:r>
      <w:bookmarkStart w:id="95" w:name="_Toc122923499"/>
      <w:bookmarkStart w:id="96" w:name="_Toc122923605"/>
      <w:bookmarkStart w:id="97" w:name="_Toc174261949"/>
      <w:bookmarkStart w:id="98" w:name="_Toc400960534"/>
      <w:bookmarkStart w:id="99" w:name="_Toc55302579"/>
      <w:r w:rsidR="00C63221">
        <w:lastRenderedPageBreak/>
        <w:t>References</w:t>
      </w:r>
      <w:bookmarkEnd w:id="95"/>
      <w:bookmarkEnd w:id="96"/>
      <w:bookmarkEnd w:id="97"/>
      <w:bookmarkEnd w:id="98"/>
      <w:bookmarkEnd w:id="99"/>
    </w:p>
    <w:p w14:paraId="1E947F51" w14:textId="77777777" w:rsidR="005E48BB" w:rsidRDefault="005E48BB" w:rsidP="005E48BB">
      <w:r>
        <w:t xml:space="preserve">References should be ordered alphabetically by the name of the author (or, if there is more than one, the name of the first author. The Harvard system is used. Each reference should state the author’s name and initials, date (in parentheses), title, publisher and place of issue (if known) e.g. </w:t>
      </w:r>
      <w:proofErr w:type="spellStart"/>
      <w:r>
        <w:t>Seber</w:t>
      </w:r>
      <w:proofErr w:type="spellEnd"/>
      <w:r>
        <w:t xml:space="preserve"> G.A.F. (2003), Multivariate Observations, John Wiley, New York.</w:t>
      </w:r>
    </w:p>
    <w:p w14:paraId="41E503CB" w14:textId="77777777" w:rsidR="005E48BB" w:rsidRDefault="005E48BB" w:rsidP="005E48BB"/>
    <w:p w14:paraId="09CF5386" w14:textId="77777777" w:rsidR="005E48BB" w:rsidRDefault="005E48BB" w:rsidP="005E48BB">
      <w:r>
        <w:t xml:space="preserve">If the reference is to a journal or to a conference proceedings article, then the journal title, volume, number and page numbers should be added, e.g. </w:t>
      </w:r>
      <w:proofErr w:type="spellStart"/>
      <w:r>
        <w:t>Parna</w:t>
      </w:r>
      <w:proofErr w:type="spellEnd"/>
      <w:r>
        <w:t xml:space="preserve"> s D.L. et al (2001), Evaluation of Safety Critical Software, CACM, Vol. 33, No.6, pp. 636-651.</w:t>
      </w:r>
    </w:p>
    <w:p w14:paraId="71C3E7CF" w14:textId="77777777" w:rsidR="005E48BB" w:rsidRDefault="005E48BB" w:rsidP="005E48BB"/>
    <w:p w14:paraId="03A0EFE2" w14:textId="77777777" w:rsidR="001456FA" w:rsidRDefault="001456FA" w:rsidP="005E48BB">
      <w:r>
        <w:t xml:space="preserve">Using internet sources you should </w:t>
      </w:r>
      <w:proofErr w:type="spellStart"/>
      <w:r>
        <w:t>ad</w:t>
      </w:r>
      <w:proofErr w:type="spellEnd"/>
      <w:r>
        <w:t xml:space="preserve"> the word “online” in brackets after the title of the work, plus the URL after the name of the publisher.</w:t>
      </w:r>
    </w:p>
    <w:p w14:paraId="501F51FF" w14:textId="77777777" w:rsidR="001456FA" w:rsidRDefault="001456FA" w:rsidP="005E48BB"/>
    <w:p w14:paraId="5C997382" w14:textId="77777777" w:rsidR="00C63221" w:rsidRPr="009B7103" w:rsidRDefault="00C63221" w:rsidP="009B7103">
      <w:pPr>
        <w:pStyle w:val="Heading1forappendices"/>
        <w:numPr>
          <w:ilvl w:val="0"/>
          <w:numId w:val="18"/>
        </w:numPr>
      </w:pPr>
      <w:r w:rsidRPr="009B7103">
        <w:br w:type="page"/>
      </w:r>
      <w:bookmarkStart w:id="100" w:name="_Toc122923500"/>
      <w:bookmarkStart w:id="101" w:name="_Toc122923606"/>
      <w:bookmarkStart w:id="102" w:name="_Toc174261950"/>
      <w:bookmarkStart w:id="103" w:name="_Toc400960535"/>
      <w:bookmarkStart w:id="104" w:name="_Toc55302580"/>
      <w:r w:rsidR="00C65017" w:rsidRPr="009B7103">
        <w:lastRenderedPageBreak/>
        <w:t xml:space="preserve">Original </w:t>
      </w:r>
      <w:r w:rsidR="00B3368D" w:rsidRPr="009B7103">
        <w:t xml:space="preserve">Project </w:t>
      </w:r>
      <w:bookmarkEnd w:id="100"/>
      <w:bookmarkEnd w:id="101"/>
      <w:bookmarkEnd w:id="102"/>
      <w:r w:rsidR="00C65017" w:rsidRPr="009B7103">
        <w:t>Schedule</w:t>
      </w:r>
      <w:bookmarkEnd w:id="103"/>
      <w:bookmarkEnd w:id="104"/>
    </w:p>
    <w:p w14:paraId="05F13432" w14:textId="77777777" w:rsidR="00123038" w:rsidRDefault="00123038" w:rsidP="00764242">
      <w:r>
        <w:t>You should have a week by week schedule of your development work. If you changed it have the variations to show how you adapted. Refer to this in your evaluation chapter – reflecting on how well you kept to your schedule and why there were changes.</w:t>
      </w:r>
    </w:p>
    <w:p w14:paraId="116C2035" w14:textId="77777777" w:rsidR="00123038" w:rsidRDefault="00123038" w:rsidP="00764242"/>
    <w:p w14:paraId="7C1C5403" w14:textId="77777777" w:rsidR="007800E0" w:rsidRPr="00663781" w:rsidRDefault="007800E0" w:rsidP="007800E0">
      <w:pPr>
        <w:pStyle w:val="Heading2forappendices"/>
      </w:pPr>
      <w:bookmarkStart w:id="105" w:name="_Toc400960536"/>
      <w:bookmarkStart w:id="106" w:name="_Toc55302581"/>
      <w:r w:rsidRPr="0094778D">
        <w:t>Original schedule</w:t>
      </w:r>
      <w:bookmarkEnd w:id="105"/>
      <w:bookmarkEnd w:id="106"/>
    </w:p>
    <w:p w14:paraId="65CFF139" w14:textId="77777777" w:rsidR="007800E0" w:rsidRDefault="007800E0" w:rsidP="007800E0">
      <w:r>
        <w:t xml:space="preserve"> </w:t>
      </w:r>
    </w:p>
    <w:p w14:paraId="7565F48A" w14:textId="77777777" w:rsidR="007800E0" w:rsidRPr="00B92331" w:rsidRDefault="007800E0" w:rsidP="007800E0">
      <w:pPr>
        <w:pStyle w:val="Heading2forappendices"/>
      </w:pPr>
      <w:bookmarkStart w:id="107" w:name="_Toc400960537"/>
      <w:bookmarkStart w:id="108" w:name="_Toc55302582"/>
      <w:r>
        <w:t>Revised schedule</w:t>
      </w:r>
      <w:bookmarkEnd w:id="107"/>
      <w:bookmarkEnd w:id="108"/>
    </w:p>
    <w:p w14:paraId="6363545B" w14:textId="77777777" w:rsidR="00123038" w:rsidRDefault="00123038" w:rsidP="00764242"/>
    <w:p w14:paraId="74A81B92" w14:textId="77777777" w:rsidR="00764242" w:rsidRDefault="00811053" w:rsidP="00764242">
      <w:r>
        <w:t>Have several appendices (A,B,C…). The</w:t>
      </w:r>
      <w:r w:rsidR="00764242" w:rsidRPr="00764242">
        <w:t>s</w:t>
      </w:r>
      <w:r>
        <w:t>e</w:t>
      </w:r>
      <w:r w:rsidR="00764242" w:rsidRPr="00764242">
        <w:t xml:space="preserve"> should include detailed and technical documentation such as table of results,</w:t>
      </w:r>
      <w:r>
        <w:t xml:space="preserve"> </w:t>
      </w:r>
      <w:r w:rsidR="00764242" w:rsidRPr="00764242">
        <w:t>diagrams, program source code, etc, which are essential parts of the project but</w:t>
      </w:r>
      <w:r>
        <w:t xml:space="preserve"> </w:t>
      </w:r>
      <w:r w:rsidR="00764242" w:rsidRPr="00764242">
        <w:t>not directly a part of the main discussion in the report. All contents of appendices</w:t>
      </w:r>
      <w:r>
        <w:t xml:space="preserve"> </w:t>
      </w:r>
      <w:r w:rsidR="00764242" w:rsidRPr="00764242">
        <w:t>should be exclusively, products of the student’s own work.</w:t>
      </w:r>
    </w:p>
    <w:p w14:paraId="70369B2F" w14:textId="77777777" w:rsidR="00811053" w:rsidRPr="00764242" w:rsidRDefault="00811053" w:rsidP="00764242"/>
    <w:p w14:paraId="79EC50AF" w14:textId="77777777" w:rsidR="00811053" w:rsidRDefault="00764242" w:rsidP="00764242">
      <w:r w:rsidRPr="00764242">
        <w:t>Other materials used during the project work (such as information from user</w:t>
      </w:r>
      <w:r w:rsidR="00811053">
        <w:t xml:space="preserve"> </w:t>
      </w:r>
      <w:r w:rsidRPr="00764242">
        <w:t>manuals, interview notes, etc), which it is necessary to include, should if possible</w:t>
      </w:r>
      <w:r w:rsidR="00811053">
        <w:t xml:space="preserve"> </w:t>
      </w:r>
      <w:r w:rsidRPr="00764242">
        <w:t>be summarized to only a few pages before entering into the appendix. Original</w:t>
      </w:r>
      <w:r w:rsidR="00811053">
        <w:t xml:space="preserve"> </w:t>
      </w:r>
      <w:r w:rsidRPr="00764242">
        <w:t>copies of such material should be kept by the student and may be required to be</w:t>
      </w:r>
      <w:r w:rsidR="00811053">
        <w:t xml:space="preserve"> </w:t>
      </w:r>
      <w:r w:rsidRPr="00764242">
        <w:t xml:space="preserve">produced as supporting evidence of their work. </w:t>
      </w:r>
    </w:p>
    <w:p w14:paraId="79E03817" w14:textId="77777777" w:rsidR="00811053" w:rsidRDefault="00811053" w:rsidP="00764242"/>
    <w:p w14:paraId="29D4C790" w14:textId="2F51EAF0" w:rsidR="00764242" w:rsidRDefault="00764242" w:rsidP="0062125B">
      <w:r w:rsidRPr="00764242">
        <w:t>Examples of key coding</w:t>
      </w:r>
      <w:r w:rsidR="009B7103">
        <w:t xml:space="preserve"> files </w:t>
      </w:r>
      <w:r w:rsidRPr="00764242">
        <w:t xml:space="preserve"> may be</w:t>
      </w:r>
      <w:r w:rsidR="00811053">
        <w:t xml:space="preserve"> </w:t>
      </w:r>
      <w:r w:rsidRPr="00764242">
        <w:t>provided in an Appendix but generally it should be</w:t>
      </w:r>
      <w:r w:rsidR="00737CF7">
        <w:t xml:space="preserve"> uploaded </w:t>
      </w:r>
      <w:r w:rsidR="00D616A9">
        <w:t>on Moodle</w:t>
      </w:r>
    </w:p>
    <w:p w14:paraId="62F8A6DE" w14:textId="77777777" w:rsidR="00506728" w:rsidRDefault="00506728" w:rsidP="0062125B"/>
    <w:p w14:paraId="78267E64" w14:textId="77777777" w:rsidR="00764242" w:rsidRDefault="00D63CF8" w:rsidP="00D63CF8">
      <w:pPr>
        <w:pStyle w:val="Heading1forappendices"/>
      </w:pPr>
      <w:r>
        <w:br w:type="page"/>
      </w:r>
      <w:bookmarkStart w:id="109" w:name="_Toc122923501"/>
      <w:bookmarkStart w:id="110" w:name="_Toc122923607"/>
      <w:bookmarkStart w:id="111" w:name="_Toc174261951"/>
      <w:bookmarkStart w:id="112" w:name="_Toc400960538"/>
      <w:bookmarkStart w:id="113" w:name="_Toc55302583"/>
      <w:r w:rsidR="00B3368D">
        <w:lastRenderedPageBreak/>
        <w:t>???????</w:t>
      </w:r>
      <w:bookmarkEnd w:id="109"/>
      <w:bookmarkEnd w:id="110"/>
      <w:bookmarkEnd w:id="111"/>
      <w:bookmarkEnd w:id="112"/>
      <w:bookmarkEnd w:id="113"/>
    </w:p>
    <w:p w14:paraId="77CBCA2C" w14:textId="77777777" w:rsidR="009B7103" w:rsidRPr="009B7103" w:rsidRDefault="00123038" w:rsidP="00123038">
      <w:pPr>
        <w:pStyle w:val="Heading2forappendices"/>
      </w:pPr>
      <w:bookmarkStart w:id="114" w:name="_Toc400960539"/>
      <w:bookmarkStart w:id="115" w:name="_Toc55302584"/>
      <w:r>
        <w:t>Sub heading</w:t>
      </w:r>
      <w:bookmarkEnd w:id="114"/>
      <w:bookmarkEnd w:id="115"/>
    </w:p>
    <w:p w14:paraId="6017DFF6" w14:textId="77777777" w:rsidR="00D63CF8" w:rsidRPr="009B7103" w:rsidRDefault="00D63CF8" w:rsidP="009B7103">
      <w:pPr>
        <w:pStyle w:val="Heading1forappendices"/>
      </w:pPr>
      <w:r w:rsidRPr="009B7103">
        <w:br w:type="page"/>
      </w:r>
      <w:bookmarkStart w:id="116" w:name="_Toc122923502"/>
      <w:bookmarkStart w:id="117" w:name="_Toc122923608"/>
      <w:bookmarkStart w:id="118" w:name="_Toc174261952"/>
      <w:bookmarkStart w:id="119" w:name="_Toc400960540"/>
      <w:bookmarkStart w:id="120" w:name="_Toc55302585"/>
      <w:r w:rsidRPr="009B7103">
        <w:lastRenderedPageBreak/>
        <w:t>???????</w:t>
      </w:r>
      <w:bookmarkEnd w:id="116"/>
      <w:bookmarkEnd w:id="117"/>
      <w:bookmarkEnd w:id="118"/>
      <w:bookmarkEnd w:id="119"/>
      <w:bookmarkEnd w:id="120"/>
    </w:p>
    <w:sectPr w:rsidR="00D63CF8" w:rsidRPr="009B7103" w:rsidSect="00AF373D">
      <w:headerReference w:type="even" r:id="rId12"/>
      <w:footerReference w:type="default" r:id="rId13"/>
      <w:pgSz w:w="11907" w:h="16840" w:code="9"/>
      <w:pgMar w:top="1411" w:right="1411" w:bottom="1411" w:left="141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A29F7" w14:textId="77777777" w:rsidR="007C426F" w:rsidRDefault="007C426F">
      <w:r>
        <w:separator/>
      </w:r>
    </w:p>
    <w:p w14:paraId="58E8B0BC" w14:textId="77777777" w:rsidR="007C426F" w:rsidRDefault="007C426F"/>
    <w:p w14:paraId="71D10B7D" w14:textId="77777777" w:rsidR="007C426F" w:rsidRDefault="007C426F"/>
  </w:endnote>
  <w:endnote w:type="continuationSeparator" w:id="0">
    <w:p w14:paraId="101E8845" w14:textId="77777777" w:rsidR="007C426F" w:rsidRDefault="007C426F">
      <w:r>
        <w:continuationSeparator/>
      </w:r>
    </w:p>
    <w:p w14:paraId="7E5E8C04" w14:textId="77777777" w:rsidR="007C426F" w:rsidRDefault="007C426F"/>
    <w:p w14:paraId="0C2E6433" w14:textId="77777777" w:rsidR="007C426F" w:rsidRDefault="007C426F"/>
  </w:endnote>
  <w:endnote w:type="continuationNotice" w:id="1">
    <w:p w14:paraId="657354FF" w14:textId="77777777" w:rsidR="007C426F" w:rsidRDefault="007C42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D417" w14:textId="77777777" w:rsidR="00506728" w:rsidRDefault="00506728" w:rsidP="00E74DF7">
    <w:pPr>
      <w:framePr w:wrap="around" w:vAnchor="text" w:hAnchor="margin" w:xAlign="center" w:y="1"/>
    </w:pPr>
    <w:r>
      <w:fldChar w:fldCharType="begin"/>
    </w:r>
    <w:r>
      <w:instrText xml:space="preserve">PAGE  </w:instrText>
    </w:r>
    <w:r>
      <w:fldChar w:fldCharType="end"/>
    </w:r>
  </w:p>
  <w:p w14:paraId="0A9D2AE2" w14:textId="77777777" w:rsidR="00506728" w:rsidRDefault="005067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8794" w14:textId="77777777" w:rsidR="00506728" w:rsidRDefault="00506728" w:rsidP="00AF3BD7">
    <w:pPr>
      <w:framePr w:wrap="around" w:vAnchor="text" w:hAnchor="margin" w:xAlign="center" w:y="1"/>
    </w:pPr>
    <w:r>
      <w:fldChar w:fldCharType="begin"/>
    </w:r>
    <w:r>
      <w:instrText xml:space="preserve">PAGE  </w:instrText>
    </w:r>
    <w:r>
      <w:fldChar w:fldCharType="separate"/>
    </w:r>
    <w:r w:rsidR="00334A14">
      <w:rPr>
        <w:noProof/>
      </w:rPr>
      <w:t>ii</w:t>
    </w:r>
    <w:r>
      <w:fldChar w:fldCharType="end"/>
    </w:r>
  </w:p>
  <w:p w14:paraId="7C1AF3E1" w14:textId="77777777" w:rsidR="00506728" w:rsidRDefault="005067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DADC" w14:textId="77777777" w:rsidR="00506728" w:rsidRDefault="00506728" w:rsidP="00AF3BD7">
    <w:pPr>
      <w:framePr w:wrap="around" w:vAnchor="text" w:hAnchor="margin" w:xAlign="center" w:y="1"/>
    </w:pPr>
    <w:r>
      <w:fldChar w:fldCharType="begin"/>
    </w:r>
    <w:r>
      <w:instrText xml:space="preserve">PAGE  </w:instrText>
    </w:r>
    <w:r>
      <w:fldChar w:fldCharType="separate"/>
    </w:r>
    <w:r w:rsidR="00334A14">
      <w:rPr>
        <w:noProof/>
      </w:rPr>
      <w:t>14</w:t>
    </w:r>
    <w:r>
      <w:fldChar w:fldCharType="end"/>
    </w:r>
  </w:p>
  <w:p w14:paraId="58E10A0E" w14:textId="77777777" w:rsidR="00506728" w:rsidRDefault="005067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34D29" w14:textId="77777777" w:rsidR="007C426F" w:rsidRDefault="007C426F">
      <w:r>
        <w:separator/>
      </w:r>
    </w:p>
    <w:p w14:paraId="6E34187A" w14:textId="77777777" w:rsidR="007C426F" w:rsidRDefault="007C426F"/>
    <w:p w14:paraId="5F9BE074" w14:textId="77777777" w:rsidR="007C426F" w:rsidRDefault="007C426F"/>
  </w:footnote>
  <w:footnote w:type="continuationSeparator" w:id="0">
    <w:p w14:paraId="37F7BAC1" w14:textId="77777777" w:rsidR="007C426F" w:rsidRDefault="007C426F">
      <w:r>
        <w:continuationSeparator/>
      </w:r>
    </w:p>
    <w:p w14:paraId="35C4417A" w14:textId="77777777" w:rsidR="007C426F" w:rsidRDefault="007C426F"/>
    <w:p w14:paraId="4510A41C" w14:textId="77777777" w:rsidR="007C426F" w:rsidRDefault="007C426F"/>
  </w:footnote>
  <w:footnote w:type="continuationNotice" w:id="1">
    <w:p w14:paraId="58679689" w14:textId="77777777" w:rsidR="007C426F" w:rsidRDefault="007C426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D395" w14:textId="77777777" w:rsidR="0094234A" w:rsidRDefault="00942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20068" w14:textId="77777777" w:rsidR="00506728" w:rsidRDefault="00506728"/>
  <w:p w14:paraId="3AC63D7E" w14:textId="77777777" w:rsidR="00506728" w:rsidRDefault="005067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A434207"/>
    <w:multiLevelType w:val="multilevel"/>
    <w:tmpl w:val="2FE8667C"/>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pStyle w:val="Heading2forappendices"/>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B6363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691920B2"/>
    <w:multiLevelType w:val="hybridMultilevel"/>
    <w:tmpl w:val="79ECF3C4"/>
    <w:lvl w:ilvl="0" w:tplc="5FCA2E74">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429663645">
    <w:abstractNumId w:val="8"/>
  </w:num>
  <w:num w:numId="2" w16cid:durableId="107817883">
    <w:abstractNumId w:val="3"/>
  </w:num>
  <w:num w:numId="3" w16cid:durableId="1800609077">
    <w:abstractNumId w:val="11"/>
  </w:num>
  <w:num w:numId="4" w16cid:durableId="1563062133">
    <w:abstractNumId w:val="4"/>
  </w:num>
  <w:num w:numId="5" w16cid:durableId="141897737">
    <w:abstractNumId w:val="13"/>
  </w:num>
  <w:num w:numId="6" w16cid:durableId="518275648">
    <w:abstractNumId w:val="7"/>
  </w:num>
  <w:num w:numId="7" w16cid:durableId="893662588">
    <w:abstractNumId w:val="14"/>
  </w:num>
  <w:num w:numId="8" w16cid:durableId="51000766">
    <w:abstractNumId w:val="0"/>
  </w:num>
  <w:num w:numId="9" w16cid:durableId="865944595">
    <w:abstractNumId w:val="3"/>
  </w:num>
  <w:num w:numId="10" w16cid:durableId="1766682178">
    <w:abstractNumId w:val="3"/>
  </w:num>
  <w:num w:numId="11" w16cid:durableId="584342363">
    <w:abstractNumId w:val="3"/>
  </w:num>
  <w:num w:numId="12" w16cid:durableId="1179932814">
    <w:abstractNumId w:val="3"/>
  </w:num>
  <w:num w:numId="13" w16cid:durableId="1570076336">
    <w:abstractNumId w:val="3"/>
  </w:num>
  <w:num w:numId="14" w16cid:durableId="1461024462">
    <w:abstractNumId w:val="3"/>
  </w:num>
  <w:num w:numId="15" w16cid:durableId="29302151">
    <w:abstractNumId w:val="3"/>
  </w:num>
  <w:num w:numId="16" w16cid:durableId="823472396">
    <w:abstractNumId w:val="15"/>
  </w:num>
  <w:num w:numId="17" w16cid:durableId="1177159782">
    <w:abstractNumId w:val="10"/>
  </w:num>
  <w:num w:numId="18" w16cid:durableId="102657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5213527">
    <w:abstractNumId w:val="2"/>
  </w:num>
  <w:num w:numId="20" w16cid:durableId="938410314">
    <w:abstractNumId w:val="5"/>
  </w:num>
  <w:num w:numId="21" w16cid:durableId="773016381">
    <w:abstractNumId w:val="6"/>
  </w:num>
  <w:num w:numId="22" w16cid:durableId="1446119959">
    <w:abstractNumId w:val="5"/>
  </w:num>
  <w:num w:numId="23" w16cid:durableId="1882355083">
    <w:abstractNumId w:val="5"/>
  </w:num>
  <w:num w:numId="24" w16cid:durableId="2056811372">
    <w:abstractNumId w:val="5"/>
  </w:num>
  <w:num w:numId="25" w16cid:durableId="509103775">
    <w:abstractNumId w:val="5"/>
  </w:num>
  <w:num w:numId="26" w16cid:durableId="83189537">
    <w:abstractNumId w:val="5"/>
  </w:num>
  <w:num w:numId="27" w16cid:durableId="522670265">
    <w:abstractNumId w:val="5"/>
  </w:num>
  <w:num w:numId="28" w16cid:durableId="372467064">
    <w:abstractNumId w:val="5"/>
  </w:num>
  <w:num w:numId="29" w16cid:durableId="977809086">
    <w:abstractNumId w:val="5"/>
  </w:num>
  <w:num w:numId="30" w16cid:durableId="1321732761">
    <w:abstractNumId w:val="5"/>
  </w:num>
  <w:num w:numId="31" w16cid:durableId="691538718">
    <w:abstractNumId w:val="12"/>
  </w:num>
  <w:num w:numId="32" w16cid:durableId="958148360">
    <w:abstractNumId w:val="1"/>
  </w:num>
  <w:num w:numId="33" w16cid:durableId="320356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27"/>
    <w:rsid w:val="00007BFA"/>
    <w:rsid w:val="00016DBC"/>
    <w:rsid w:val="00026114"/>
    <w:rsid w:val="00056364"/>
    <w:rsid w:val="00064F78"/>
    <w:rsid w:val="000A6B78"/>
    <w:rsid w:val="000B6FFE"/>
    <w:rsid w:val="000C544A"/>
    <w:rsid w:val="00101100"/>
    <w:rsid w:val="00114501"/>
    <w:rsid w:val="00123038"/>
    <w:rsid w:val="001456FA"/>
    <w:rsid w:val="00162E78"/>
    <w:rsid w:val="00166B4E"/>
    <w:rsid w:val="00174EF8"/>
    <w:rsid w:val="0018248E"/>
    <w:rsid w:val="00185569"/>
    <w:rsid w:val="00193CB1"/>
    <w:rsid w:val="001A6572"/>
    <w:rsid w:val="001B0BA0"/>
    <w:rsid w:val="00213194"/>
    <w:rsid w:val="00232A0D"/>
    <w:rsid w:val="002740B8"/>
    <w:rsid w:val="002769BE"/>
    <w:rsid w:val="002912DB"/>
    <w:rsid w:val="002966AF"/>
    <w:rsid w:val="002B72C6"/>
    <w:rsid w:val="002C0C2F"/>
    <w:rsid w:val="002E275A"/>
    <w:rsid w:val="002F09F1"/>
    <w:rsid w:val="002F455D"/>
    <w:rsid w:val="00312261"/>
    <w:rsid w:val="00325EBE"/>
    <w:rsid w:val="00334A14"/>
    <w:rsid w:val="003374DB"/>
    <w:rsid w:val="003544DE"/>
    <w:rsid w:val="00363C39"/>
    <w:rsid w:val="003A6FA1"/>
    <w:rsid w:val="003E1B4B"/>
    <w:rsid w:val="003F0AC5"/>
    <w:rsid w:val="003F24F6"/>
    <w:rsid w:val="003F6230"/>
    <w:rsid w:val="00411F94"/>
    <w:rsid w:val="004315ED"/>
    <w:rsid w:val="0045084A"/>
    <w:rsid w:val="00477398"/>
    <w:rsid w:val="004C10F1"/>
    <w:rsid w:val="004F7D5A"/>
    <w:rsid w:val="00506728"/>
    <w:rsid w:val="00523E9D"/>
    <w:rsid w:val="0055469D"/>
    <w:rsid w:val="00565477"/>
    <w:rsid w:val="00584E61"/>
    <w:rsid w:val="0058758B"/>
    <w:rsid w:val="00593227"/>
    <w:rsid w:val="005C1FE5"/>
    <w:rsid w:val="005E097A"/>
    <w:rsid w:val="005E0FAF"/>
    <w:rsid w:val="005E26FC"/>
    <w:rsid w:val="005E48BB"/>
    <w:rsid w:val="00603F03"/>
    <w:rsid w:val="00620758"/>
    <w:rsid w:val="0062125B"/>
    <w:rsid w:val="0062542D"/>
    <w:rsid w:val="00651E92"/>
    <w:rsid w:val="00657E13"/>
    <w:rsid w:val="00663781"/>
    <w:rsid w:val="006F5BFD"/>
    <w:rsid w:val="006F7B19"/>
    <w:rsid w:val="007344FF"/>
    <w:rsid w:val="00737CF7"/>
    <w:rsid w:val="00754834"/>
    <w:rsid w:val="00764242"/>
    <w:rsid w:val="0076602A"/>
    <w:rsid w:val="007715F9"/>
    <w:rsid w:val="00774CEA"/>
    <w:rsid w:val="007800E0"/>
    <w:rsid w:val="007B2604"/>
    <w:rsid w:val="007C0F6B"/>
    <w:rsid w:val="007C426F"/>
    <w:rsid w:val="007F1486"/>
    <w:rsid w:val="00811053"/>
    <w:rsid w:val="00830401"/>
    <w:rsid w:val="00873206"/>
    <w:rsid w:val="0088356F"/>
    <w:rsid w:val="008910AC"/>
    <w:rsid w:val="008A08DF"/>
    <w:rsid w:val="008A55CF"/>
    <w:rsid w:val="008B710F"/>
    <w:rsid w:val="008C4683"/>
    <w:rsid w:val="008D00EA"/>
    <w:rsid w:val="008D4FFA"/>
    <w:rsid w:val="008E10C0"/>
    <w:rsid w:val="008E165B"/>
    <w:rsid w:val="0094234A"/>
    <w:rsid w:val="0094778D"/>
    <w:rsid w:val="00964D46"/>
    <w:rsid w:val="00966D84"/>
    <w:rsid w:val="009B7103"/>
    <w:rsid w:val="009D4649"/>
    <w:rsid w:val="009D546F"/>
    <w:rsid w:val="009F0379"/>
    <w:rsid w:val="00A00B34"/>
    <w:rsid w:val="00A053BA"/>
    <w:rsid w:val="00A418A3"/>
    <w:rsid w:val="00A579F7"/>
    <w:rsid w:val="00A91FA0"/>
    <w:rsid w:val="00A95824"/>
    <w:rsid w:val="00AC435E"/>
    <w:rsid w:val="00AE2972"/>
    <w:rsid w:val="00AF373D"/>
    <w:rsid w:val="00AF3BD7"/>
    <w:rsid w:val="00B1123A"/>
    <w:rsid w:val="00B3368D"/>
    <w:rsid w:val="00B35412"/>
    <w:rsid w:val="00B471B8"/>
    <w:rsid w:val="00B77E7D"/>
    <w:rsid w:val="00B92331"/>
    <w:rsid w:val="00C03E53"/>
    <w:rsid w:val="00C40686"/>
    <w:rsid w:val="00C61820"/>
    <w:rsid w:val="00C63221"/>
    <w:rsid w:val="00C65017"/>
    <w:rsid w:val="00C66478"/>
    <w:rsid w:val="00C74ED4"/>
    <w:rsid w:val="00C83B2A"/>
    <w:rsid w:val="00C8452B"/>
    <w:rsid w:val="00C963F0"/>
    <w:rsid w:val="00CD238D"/>
    <w:rsid w:val="00CD29CF"/>
    <w:rsid w:val="00CD4206"/>
    <w:rsid w:val="00CE64C9"/>
    <w:rsid w:val="00D17F49"/>
    <w:rsid w:val="00D51246"/>
    <w:rsid w:val="00D5266D"/>
    <w:rsid w:val="00D53649"/>
    <w:rsid w:val="00D5467E"/>
    <w:rsid w:val="00D616A9"/>
    <w:rsid w:val="00D63CF8"/>
    <w:rsid w:val="00D74358"/>
    <w:rsid w:val="00D8156D"/>
    <w:rsid w:val="00D940B9"/>
    <w:rsid w:val="00DA2125"/>
    <w:rsid w:val="00DA64CB"/>
    <w:rsid w:val="00DB3C32"/>
    <w:rsid w:val="00DD2373"/>
    <w:rsid w:val="00DE2A00"/>
    <w:rsid w:val="00E454F2"/>
    <w:rsid w:val="00E55342"/>
    <w:rsid w:val="00E66FD4"/>
    <w:rsid w:val="00E6792A"/>
    <w:rsid w:val="00E71340"/>
    <w:rsid w:val="00E71627"/>
    <w:rsid w:val="00E74DF7"/>
    <w:rsid w:val="00EC1125"/>
    <w:rsid w:val="00EC759E"/>
    <w:rsid w:val="00ED18F4"/>
    <w:rsid w:val="00EE6CC8"/>
    <w:rsid w:val="00F11145"/>
    <w:rsid w:val="00F379AD"/>
    <w:rsid w:val="00F43232"/>
    <w:rsid w:val="00F55049"/>
    <w:rsid w:val="00F9064F"/>
    <w:rsid w:val="00FA0F34"/>
    <w:rsid w:val="00FB2A0E"/>
    <w:rsid w:val="00FC0D2F"/>
    <w:rsid w:val="00FC411D"/>
    <w:rsid w:val="00FD0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280E5"/>
  <w14:defaultImageDpi w14:val="300"/>
  <w15:chartTrackingRefBased/>
  <w15:docId w15:val="{948CC439-4B01-4304-88E6-BCF87AC5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3038"/>
    <w:pPr>
      <w:spacing w:line="360" w:lineRule="auto"/>
      <w:jc w:val="both"/>
    </w:pPr>
    <w:rPr>
      <w:sz w:val="22"/>
      <w:szCs w:val="22"/>
    </w:rPr>
  </w:style>
  <w:style w:type="paragraph" w:styleId="Heading1">
    <w:name w:val="heading 1"/>
    <w:aliases w:val="Heading 1 (chapter)"/>
    <w:basedOn w:val="Normal"/>
    <w:next w:val="Normal"/>
    <w:link w:val="Heading1Char"/>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link w:val="Heading2Char"/>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rsid w:val="0055469D"/>
    <w:pPr>
      <w:tabs>
        <w:tab w:val="center" w:pos="4513"/>
        <w:tab w:val="right" w:pos="9026"/>
      </w:tabs>
    </w:pPr>
  </w:style>
  <w:style w:type="character" w:customStyle="1" w:styleId="FooterChar">
    <w:name w:val="Footer Char"/>
    <w:link w:val="Footer"/>
    <w:rsid w:val="0055469D"/>
    <w:rPr>
      <w:sz w:val="22"/>
      <w:szCs w:val="22"/>
    </w:rPr>
  </w:style>
  <w:style w:type="paragraph" w:customStyle="1" w:styleId="ColorfulGrid-Accent11">
    <w:name w:val="Colorful Grid - Accent 11"/>
    <w:basedOn w:val="Normal"/>
    <w:next w:val="Normal"/>
    <w:link w:val="ColorfulGrid-Accent1Char"/>
    <w:uiPriority w:val="29"/>
    <w:rsid w:val="00657E13"/>
    <w:rPr>
      <w:i/>
      <w:iCs/>
      <w:color w:val="000000"/>
    </w:rPr>
  </w:style>
  <w:style w:type="character" w:customStyle="1" w:styleId="ColorfulGrid-Accent1Char">
    <w:name w:val="Colorful Grid - Accent 1 Char"/>
    <w:link w:val="ColorfulGrid-Accent11"/>
    <w:uiPriority w:val="29"/>
    <w:rsid w:val="00657E13"/>
    <w:rPr>
      <w:i/>
      <w:iCs/>
      <w:color w:val="000000"/>
      <w:sz w:val="22"/>
      <w:szCs w:val="22"/>
    </w:rPr>
  </w:style>
  <w:style w:type="paragraph" w:customStyle="1" w:styleId="Heading2forappendices">
    <w:name w:val="Heading2 for appendices"/>
    <w:basedOn w:val="Heading1forappendices"/>
    <w:next w:val="Normal"/>
    <w:qFormat/>
    <w:rsid w:val="00123038"/>
    <w:pPr>
      <w:numPr>
        <w:ilvl w:val="1"/>
      </w:numPr>
      <w:spacing w:after="120"/>
      <w:jc w:val="left"/>
    </w:pPr>
    <w:rPr>
      <w:bCs/>
      <w:sz w:val="28"/>
      <w:szCs w:val="20"/>
    </w:rPr>
  </w:style>
  <w:style w:type="character" w:customStyle="1" w:styleId="Heading1Char">
    <w:name w:val="Heading 1 Char"/>
    <w:aliases w:val="Heading 1 (chapter) Char"/>
    <w:link w:val="Heading1"/>
    <w:rsid w:val="0094234A"/>
    <w:rPr>
      <w:b/>
      <w:smallCaps/>
      <w:kern w:val="28"/>
      <w:sz w:val="36"/>
      <w:szCs w:val="22"/>
    </w:rPr>
  </w:style>
  <w:style w:type="character" w:customStyle="1" w:styleId="Heading2Char">
    <w:name w:val="Heading 2 Char"/>
    <w:link w:val="Heading2"/>
    <w:rsid w:val="0094234A"/>
    <w:rPr>
      <w:b/>
      <w:sz w:val="28"/>
      <w:szCs w:val="22"/>
    </w:rPr>
  </w:style>
  <w:style w:type="paragraph" w:styleId="Revision">
    <w:name w:val="Revision"/>
    <w:hidden/>
    <w:uiPriority w:val="99"/>
    <w:semiHidden/>
    <w:rsid w:val="0094234A"/>
    <w:rPr>
      <w:sz w:val="22"/>
      <w:szCs w:val="22"/>
    </w:rPr>
  </w:style>
  <w:style w:type="paragraph" w:styleId="BalloonText">
    <w:name w:val="Balloon Text"/>
    <w:basedOn w:val="Normal"/>
    <w:link w:val="BalloonTextChar"/>
    <w:rsid w:val="009423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942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enlloyd%20Gent\Downloads\final_project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A9F63-2594-41A6-A88D-5D9A217A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final_project_report_template</Template>
  <TotalTime>0</TotalTime>
  <Pages>21</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Darrenlloyd Gent</dc:creator>
  <cp:keywords/>
  <dc:description/>
  <cp:lastModifiedBy>Jonathan Weinel</cp:lastModifiedBy>
  <cp:revision>2</cp:revision>
  <cp:lastPrinted>1900-01-01T00:00:00Z</cp:lastPrinted>
  <dcterms:created xsi:type="dcterms:W3CDTF">2022-11-08T09:31:00Z</dcterms:created>
  <dcterms:modified xsi:type="dcterms:W3CDTF">2022-11-08T09:31:00Z</dcterms:modified>
</cp:coreProperties>
</file>